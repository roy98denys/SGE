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id w:val="-539439777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20209DA6" w14:textId="77777777" w:rsidR="00C103A8" w:rsidRPr="00C103A8" w:rsidRDefault="0052116D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A4252C4" wp14:editId="6D6DFD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0FC110" w14:textId="77777777" w:rsidR="0052116D" w:rsidRPr="0052116D" w:rsidRDefault="009458A2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Sistemas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 Gestion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Empresarial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6E49D8" w14:textId="77777777" w:rsidR="0052116D" w:rsidRPr="0052116D" w:rsidRDefault="005211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71C471" w14:textId="77777777" w:rsidR="0052116D" w:rsidRPr="0052116D" w:rsidRDefault="005211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52116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roy denys calderon</w:t>
                                      </w:r>
                                    </w:p>
                                  </w:sdtContent>
                                </w:sdt>
                                <w:p w14:paraId="6189DFF7" w14:textId="77777777" w:rsidR="0052116D" w:rsidRPr="0052116D" w:rsidRDefault="001958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2116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4252C4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0FC110" w14:textId="77777777" w:rsidR="0052116D" w:rsidRPr="0052116D" w:rsidRDefault="009458A2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Sistemas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 Gestion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Empresarial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F6E49D8" w14:textId="77777777" w:rsidR="0052116D" w:rsidRPr="0052116D" w:rsidRDefault="005211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271C471" w14:textId="77777777" w:rsidR="0052116D" w:rsidRPr="0052116D" w:rsidRDefault="005211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52116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roy denys calderon</w:t>
                                </w:r>
                              </w:p>
                            </w:sdtContent>
                          </w:sdt>
                          <w:p w14:paraId="6189DFF7" w14:textId="77777777" w:rsidR="0052116D" w:rsidRPr="0052116D" w:rsidRDefault="0019580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2116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4C9E95" w14:textId="77777777" w:rsidR="00C103A8" w:rsidRDefault="00195800" w:rsidP="00C906DB">
          <w:pPr>
            <w:pStyle w:val="TtuloTDC"/>
            <w:rPr>
              <w:sz w:val="48"/>
              <w:szCs w:val="48"/>
            </w:rPr>
          </w:pPr>
        </w:p>
      </w:sdtContent>
    </w:sdt>
    <w:p w14:paraId="7C6C7339" w14:textId="77777777" w:rsidR="00C906DB" w:rsidRDefault="00C906DB" w:rsidP="00C906DB"/>
    <w:p w14:paraId="678D3B47" w14:textId="77777777" w:rsidR="00C906DB" w:rsidRDefault="00C906DB" w:rsidP="00C906DB"/>
    <w:p w14:paraId="30281073" w14:textId="77777777" w:rsidR="00C906DB" w:rsidRDefault="00C906DB" w:rsidP="00C906DB"/>
    <w:p w14:paraId="0C0BD6B6" w14:textId="77777777" w:rsidR="00C906DB" w:rsidRDefault="00C906DB" w:rsidP="00C906DB"/>
    <w:p w14:paraId="3D38A9CE" w14:textId="77777777" w:rsidR="00C906DB" w:rsidRDefault="00C906DB" w:rsidP="00C906DB"/>
    <w:p w14:paraId="41D72BB0" w14:textId="77777777" w:rsidR="00C906DB" w:rsidRDefault="00C906DB" w:rsidP="00C906DB"/>
    <w:p w14:paraId="76B3CF55" w14:textId="77777777" w:rsidR="00C906DB" w:rsidRDefault="00C906DB" w:rsidP="00C906DB"/>
    <w:p w14:paraId="6B25EC42" w14:textId="77777777" w:rsidR="00C906DB" w:rsidRDefault="00C906DB" w:rsidP="00C906DB"/>
    <w:p w14:paraId="28E58DE6" w14:textId="77777777" w:rsidR="00C906DB" w:rsidRDefault="00C906DB" w:rsidP="00C906DB"/>
    <w:p w14:paraId="09817604" w14:textId="77777777" w:rsidR="00C906DB" w:rsidRDefault="00C906DB" w:rsidP="00C906DB"/>
    <w:p w14:paraId="4699398A" w14:textId="77777777" w:rsidR="00C906DB" w:rsidRDefault="00C906DB" w:rsidP="00C906DB"/>
    <w:p w14:paraId="7F4144E9" w14:textId="77777777" w:rsidR="00C906DB" w:rsidRDefault="00C906DB" w:rsidP="00C906DB"/>
    <w:p w14:paraId="05FDA06D" w14:textId="77777777" w:rsidR="00C906DB" w:rsidRDefault="00C906DB" w:rsidP="00C906DB"/>
    <w:p w14:paraId="6E0019C9" w14:textId="77777777" w:rsidR="00C906DB" w:rsidRDefault="00C906DB" w:rsidP="00C906DB"/>
    <w:p w14:paraId="14EA29F6" w14:textId="77777777" w:rsidR="00C906DB" w:rsidRDefault="00C906DB" w:rsidP="00C906DB"/>
    <w:p w14:paraId="7658723E" w14:textId="77777777" w:rsidR="00C906DB" w:rsidRDefault="00C906DB" w:rsidP="00C906DB"/>
    <w:p w14:paraId="3A23B759" w14:textId="77777777" w:rsidR="00C906DB" w:rsidRDefault="00C906DB" w:rsidP="00C906DB"/>
    <w:p w14:paraId="073DB0DF" w14:textId="77777777" w:rsidR="00C906DB" w:rsidRDefault="00C906DB" w:rsidP="00C906DB"/>
    <w:p w14:paraId="64B6FED3" w14:textId="77777777" w:rsidR="00C906DB" w:rsidRDefault="00C906DB" w:rsidP="00C906DB"/>
    <w:p w14:paraId="5B5ADE1C" w14:textId="77777777" w:rsidR="00C906DB" w:rsidRDefault="00C906DB" w:rsidP="00C906DB"/>
    <w:p w14:paraId="4807C2DF" w14:textId="77777777" w:rsidR="00C906DB" w:rsidRDefault="00C906DB" w:rsidP="00C906DB"/>
    <w:p w14:paraId="6CCBB1A9" w14:textId="77777777" w:rsidR="00C906DB" w:rsidRDefault="00C906DB" w:rsidP="00C906DB"/>
    <w:p w14:paraId="5D6B99A1" w14:textId="77777777" w:rsidR="00C906DB" w:rsidRDefault="00C906DB" w:rsidP="00C906DB"/>
    <w:p w14:paraId="03F18B6F" w14:textId="77777777" w:rsidR="00C906DB" w:rsidRDefault="00C906DB" w:rsidP="00C906DB"/>
    <w:p w14:paraId="647EE1E9" w14:textId="77777777" w:rsidR="00C906DB" w:rsidRDefault="00C906DB" w:rsidP="00C906DB"/>
    <w:p w14:paraId="72AD9782" w14:textId="77777777" w:rsidR="00C906DB" w:rsidRDefault="00C906DB" w:rsidP="00C906DB"/>
    <w:p w14:paraId="089A5DB3" w14:textId="77777777" w:rsidR="00C906DB" w:rsidRDefault="00C906DB" w:rsidP="00C906DB"/>
    <w:p w14:paraId="25095F17" w14:textId="77777777" w:rsidR="00C906DB" w:rsidRDefault="00C906DB" w:rsidP="00C906DB"/>
    <w:p w14:paraId="7391BEA2" w14:textId="77777777" w:rsidR="00C906DB" w:rsidRDefault="00C906DB" w:rsidP="00C906DB"/>
    <w:p w14:paraId="394B3F6B" w14:textId="77777777" w:rsidR="00C906DB" w:rsidRDefault="00C906DB" w:rsidP="00C906DB"/>
    <w:sdt>
      <w:sdtPr>
        <w:rPr>
          <w:lang w:val="es-ES"/>
        </w:rPr>
        <w:id w:val="18653229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6E01FEAB" w14:textId="2EE9AFF4" w:rsidR="009C4609" w:rsidRDefault="009C4609">
          <w:pPr>
            <w:pStyle w:val="TtuloTDC"/>
          </w:pPr>
          <w:r>
            <w:rPr>
              <w:lang w:val="es-ES"/>
            </w:rPr>
            <w:t>Contenido</w:t>
          </w:r>
        </w:p>
        <w:p w14:paraId="2D889BE4" w14:textId="2F48D76C" w:rsidR="009C4609" w:rsidRDefault="009C4609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01474" w:history="1">
            <w:r w:rsidRPr="008927D6">
              <w:rPr>
                <w:rStyle w:val="Hipervnculo"/>
                <w:noProof/>
              </w:rPr>
              <w:t>CODIGO DE BARRAS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7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3E63" w14:textId="44F68693" w:rsidR="009C4609" w:rsidRDefault="009C4609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3101475" w:history="1">
            <w:r w:rsidRPr="008927D6">
              <w:rPr>
                <w:rStyle w:val="Hipervnculo"/>
                <w:noProof/>
                <w:lang w:val="es-ES"/>
              </w:rPr>
              <w:t>MODULO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7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3D86" w14:textId="457CA57F" w:rsidR="009C4609" w:rsidRDefault="009C4609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3101476" w:history="1">
            <w:r w:rsidRPr="008927D6">
              <w:rPr>
                <w:rStyle w:val="Hipervnculo"/>
                <w:noProof/>
                <w:lang w:val="es-ES"/>
              </w:rPr>
              <w:t>MODULO SALE STOCK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7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E486" w14:textId="74A311AA" w:rsidR="009C4609" w:rsidRDefault="009C4609">
          <w:r>
            <w:rPr>
              <w:b/>
              <w:bCs/>
              <w:lang w:val="es-ES"/>
            </w:rPr>
            <w:fldChar w:fldCharType="end"/>
          </w:r>
        </w:p>
      </w:sdtContent>
    </w:sdt>
    <w:p w14:paraId="16CCBB5F" w14:textId="77777777" w:rsidR="00C906DB" w:rsidRDefault="00C906DB" w:rsidP="00C906DB"/>
    <w:p w14:paraId="473CFAA3" w14:textId="77777777" w:rsidR="00C906DB" w:rsidRDefault="00C906DB" w:rsidP="00C906DB"/>
    <w:p w14:paraId="096811DD" w14:textId="77777777" w:rsidR="00C906DB" w:rsidRDefault="00C906DB" w:rsidP="00C906DB"/>
    <w:p w14:paraId="78820C2C" w14:textId="77777777" w:rsidR="00C906DB" w:rsidRDefault="00C906DB" w:rsidP="00C906DB"/>
    <w:p w14:paraId="3019D95D" w14:textId="77777777" w:rsidR="00C906DB" w:rsidRDefault="00C906DB" w:rsidP="00C906DB"/>
    <w:p w14:paraId="6AB4957B" w14:textId="77777777" w:rsidR="00C906DB" w:rsidRDefault="00C906DB" w:rsidP="00C906DB"/>
    <w:p w14:paraId="2CD78193" w14:textId="77777777" w:rsidR="00C906DB" w:rsidRDefault="00C906DB" w:rsidP="00C906DB"/>
    <w:p w14:paraId="6292C1D6" w14:textId="77777777" w:rsidR="00C906DB" w:rsidRDefault="00C906DB" w:rsidP="00C906DB"/>
    <w:p w14:paraId="33231BFD" w14:textId="77777777" w:rsidR="00C906DB" w:rsidRDefault="00C906DB" w:rsidP="00C906DB"/>
    <w:p w14:paraId="64F58C4E" w14:textId="77777777" w:rsidR="00C906DB" w:rsidRDefault="00C906DB" w:rsidP="00C906DB"/>
    <w:p w14:paraId="3B146C8B" w14:textId="77777777" w:rsidR="00C906DB" w:rsidRDefault="00C906DB" w:rsidP="00C906DB"/>
    <w:p w14:paraId="1994F308" w14:textId="77777777" w:rsidR="00C906DB" w:rsidRDefault="00C906DB" w:rsidP="00C906DB"/>
    <w:p w14:paraId="023C27EB" w14:textId="77777777" w:rsidR="00C906DB" w:rsidRDefault="00C906DB" w:rsidP="00C906DB"/>
    <w:p w14:paraId="58D403B7" w14:textId="77777777" w:rsidR="00C906DB" w:rsidRDefault="00C906DB" w:rsidP="00C906DB"/>
    <w:p w14:paraId="589F56CD" w14:textId="77777777" w:rsidR="00C906DB" w:rsidRDefault="00C906DB" w:rsidP="00C906DB"/>
    <w:p w14:paraId="73D1E6B6" w14:textId="77777777" w:rsidR="00C906DB" w:rsidRDefault="00C906DB" w:rsidP="00C906DB"/>
    <w:p w14:paraId="568CD811" w14:textId="77777777" w:rsidR="00C906DB" w:rsidRDefault="00C906DB" w:rsidP="00C906DB"/>
    <w:p w14:paraId="7449D911" w14:textId="77777777" w:rsidR="00C906DB" w:rsidRDefault="00C906DB" w:rsidP="00C906DB"/>
    <w:p w14:paraId="501959A9" w14:textId="77777777" w:rsidR="00C906DB" w:rsidRDefault="00C906DB" w:rsidP="00C906DB"/>
    <w:p w14:paraId="7791853A" w14:textId="77777777" w:rsidR="00C906DB" w:rsidRDefault="00C906DB" w:rsidP="00C906DB"/>
    <w:p w14:paraId="24B1044C" w14:textId="77777777" w:rsidR="00C906DB" w:rsidRDefault="00C906DB" w:rsidP="00C906DB"/>
    <w:p w14:paraId="35FEA5C3" w14:textId="77777777" w:rsidR="00C906DB" w:rsidRDefault="00C906DB" w:rsidP="00C906DB"/>
    <w:p w14:paraId="0529EEA1" w14:textId="77777777" w:rsidR="00C906DB" w:rsidRDefault="00C906DB" w:rsidP="00C906DB"/>
    <w:p w14:paraId="34B44039" w14:textId="77777777" w:rsidR="00C906DB" w:rsidRDefault="00C906DB" w:rsidP="00C906DB"/>
    <w:p w14:paraId="0210AB38" w14:textId="77777777" w:rsidR="00C906DB" w:rsidRDefault="00C906DB" w:rsidP="00C906DB"/>
    <w:p w14:paraId="54853505" w14:textId="77777777" w:rsidR="00C906DB" w:rsidRDefault="00C906DB" w:rsidP="00C906DB"/>
    <w:p w14:paraId="154FEB12" w14:textId="77777777" w:rsidR="00C906DB" w:rsidRDefault="00C906DB" w:rsidP="00C906DB"/>
    <w:p w14:paraId="35F9CB62" w14:textId="77777777" w:rsidR="00C906DB" w:rsidRDefault="00C906DB" w:rsidP="00C906DB"/>
    <w:p w14:paraId="4AFC5122" w14:textId="77777777" w:rsidR="00C906DB" w:rsidRDefault="00C906DB" w:rsidP="00C906DB"/>
    <w:p w14:paraId="4CC159B8" w14:textId="77777777" w:rsidR="00C906DB" w:rsidRDefault="00C906DB" w:rsidP="00C906DB"/>
    <w:p w14:paraId="309BD5EA" w14:textId="77777777" w:rsidR="00C906DB" w:rsidRDefault="00C906DB" w:rsidP="00C906DB"/>
    <w:p w14:paraId="656A4553" w14:textId="77777777" w:rsidR="00C906DB" w:rsidRDefault="00C906DB" w:rsidP="009C4609">
      <w:pPr>
        <w:pStyle w:val="Ttulo1"/>
      </w:pPr>
    </w:p>
    <w:p w14:paraId="38F280C2" w14:textId="0B0D9025" w:rsidR="00C906DB" w:rsidRDefault="009C4609" w:rsidP="009C4609">
      <w:pPr>
        <w:pStyle w:val="Ttulo1"/>
      </w:pPr>
      <w:bookmarkStart w:id="0" w:name="_Toc103101474"/>
      <w:r>
        <w:t>CODIGO DE BARRAS</w:t>
      </w:r>
      <w:bookmarkEnd w:id="0"/>
    </w:p>
    <w:p w14:paraId="225F87E0" w14:textId="14A587AF" w:rsidR="009C4609" w:rsidRDefault="009C4609" w:rsidP="009C4609">
      <w:pPr>
        <w:pStyle w:val="Prrafodelista"/>
        <w:numPr>
          <w:ilvl w:val="0"/>
          <w:numId w:val="6"/>
        </w:numPr>
        <w:rPr>
          <w:lang w:val="es-ES"/>
        </w:rPr>
      </w:pPr>
      <w:r w:rsidRPr="009C4609">
        <w:rPr>
          <w:lang w:val="es-ES"/>
        </w:rPr>
        <w:t xml:space="preserve">Con este </w:t>
      </w:r>
      <w:proofErr w:type="spellStart"/>
      <w:r w:rsidRPr="009C4609">
        <w:rPr>
          <w:lang w:val="es-ES"/>
        </w:rPr>
        <w:t>modulo</w:t>
      </w:r>
      <w:proofErr w:type="spellEnd"/>
      <w:r w:rsidRPr="009C4609">
        <w:rPr>
          <w:lang w:val="es-ES"/>
        </w:rPr>
        <w:t xml:space="preserve"> Podemos agregar u</w:t>
      </w:r>
      <w:r>
        <w:rPr>
          <w:lang w:val="es-ES"/>
        </w:rPr>
        <w:t>n código de barras único a cada producto que tengamos en nuestro inventario</w:t>
      </w:r>
    </w:p>
    <w:p w14:paraId="2D52F4D4" w14:textId="3AC590F2" w:rsidR="009C4609" w:rsidRDefault="009C4609" w:rsidP="009C460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5A30CCD" wp14:editId="1654F77F">
            <wp:extent cx="5610225" cy="1924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7CBCB255" wp14:editId="4B60C30D">
            <wp:extent cx="560070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5F38" w14:textId="1FC95AAE" w:rsidR="009C4609" w:rsidRDefault="009C4609" w:rsidP="009C4609">
      <w:pPr>
        <w:rPr>
          <w:lang w:val="es-ES"/>
        </w:rPr>
      </w:pPr>
    </w:p>
    <w:p w14:paraId="0AA898D6" w14:textId="5237DCD2" w:rsidR="009C4609" w:rsidRDefault="009C4609" w:rsidP="009C4609">
      <w:pPr>
        <w:pStyle w:val="Ttulo1"/>
        <w:rPr>
          <w:lang w:val="es-ES"/>
        </w:rPr>
      </w:pPr>
      <w:bookmarkStart w:id="1" w:name="_Toc103101475"/>
      <w:r>
        <w:rPr>
          <w:lang w:val="es-ES"/>
        </w:rPr>
        <w:t>MODULO SEARCH</w:t>
      </w:r>
      <w:bookmarkEnd w:id="1"/>
    </w:p>
    <w:p w14:paraId="441F56B4" w14:textId="4FB283AB" w:rsidR="009C4609" w:rsidRDefault="009C4609" w:rsidP="009C460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Con este modulo que en si no es 100% para </w:t>
      </w:r>
      <w:proofErr w:type="gramStart"/>
      <w:r>
        <w:rPr>
          <w:lang w:val="es-ES"/>
        </w:rPr>
        <w:t>inventario</w:t>
      </w:r>
      <w:proofErr w:type="gramEnd"/>
      <w:r>
        <w:rPr>
          <w:lang w:val="es-ES"/>
        </w:rPr>
        <w:t xml:space="preserve"> pero sirve también para realizar búsquedas dentro de en si toda nuestra base de datos para encontrar algo especifico que no sepamos donde este </w:t>
      </w:r>
    </w:p>
    <w:p w14:paraId="0E7204FA" w14:textId="1DE48E9A" w:rsidR="009C4609" w:rsidRDefault="009C4609" w:rsidP="009C4609">
      <w:pPr>
        <w:pStyle w:val="Prrafodelista"/>
        <w:ind w:left="108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580867E" wp14:editId="7B7E20C0">
            <wp:extent cx="5600700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7685" w14:textId="269FDC8F" w:rsidR="009C4609" w:rsidRDefault="009C4609" w:rsidP="009C4609">
      <w:pPr>
        <w:pStyle w:val="Prrafodelista"/>
        <w:ind w:left="1080"/>
        <w:rPr>
          <w:lang w:val="es-ES"/>
        </w:rPr>
      </w:pPr>
    </w:p>
    <w:p w14:paraId="5DDD2F84" w14:textId="0974C56E" w:rsidR="009C4609" w:rsidRDefault="009C4609" w:rsidP="009C4609">
      <w:pPr>
        <w:pStyle w:val="Prrafodelista"/>
        <w:ind w:left="1080"/>
        <w:rPr>
          <w:lang w:val="es-ES"/>
        </w:rPr>
      </w:pPr>
    </w:p>
    <w:p w14:paraId="5FC6C4B5" w14:textId="677532FC" w:rsidR="009C4609" w:rsidRDefault="009C4609" w:rsidP="009C4609">
      <w:pPr>
        <w:pStyle w:val="Prrafodelista"/>
        <w:ind w:left="1080"/>
        <w:rPr>
          <w:lang w:val="es-ES"/>
        </w:rPr>
      </w:pPr>
    </w:p>
    <w:p w14:paraId="1631E895" w14:textId="13B45959" w:rsidR="009C4609" w:rsidRDefault="009C4609" w:rsidP="009C4609">
      <w:pPr>
        <w:pStyle w:val="Prrafodelista"/>
        <w:ind w:left="1080"/>
        <w:rPr>
          <w:lang w:val="es-ES"/>
        </w:rPr>
      </w:pPr>
    </w:p>
    <w:p w14:paraId="08D46E2C" w14:textId="4AF055E1" w:rsidR="009C4609" w:rsidRDefault="009C4609" w:rsidP="009C4609">
      <w:pPr>
        <w:pStyle w:val="Ttulo1"/>
        <w:rPr>
          <w:lang w:val="es-ES"/>
        </w:rPr>
      </w:pPr>
      <w:bookmarkStart w:id="2" w:name="_Toc103101476"/>
      <w:r>
        <w:rPr>
          <w:lang w:val="es-ES"/>
        </w:rPr>
        <w:t>MODULO SALE STOCK ALERT</w:t>
      </w:r>
      <w:bookmarkEnd w:id="2"/>
      <w:r>
        <w:rPr>
          <w:lang w:val="es-ES"/>
        </w:rPr>
        <w:t xml:space="preserve"> </w:t>
      </w:r>
    </w:p>
    <w:p w14:paraId="011B7E59" w14:textId="311C00E0" w:rsidR="009C4609" w:rsidRDefault="009C4609" w:rsidP="009C460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Con este modulo podemos crear alertas cuando algún producto llegue a cierto nivel de stock, lo que hace este modulo es enviar un correo a las personas que nosotros especifiquemos diciendo que hace falta o dentro de poco hará falta stock de cierto inventario, podemos editar el mensaje también</w:t>
      </w:r>
    </w:p>
    <w:p w14:paraId="1C6E295F" w14:textId="71C003FE" w:rsidR="009C4609" w:rsidRPr="009C4609" w:rsidRDefault="009C4609" w:rsidP="009C460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19128E" wp14:editId="5595E005">
            <wp:extent cx="5610225" cy="1914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609" w:rsidRPr="009C4609" w:rsidSect="0052116D">
      <w:footerReference w:type="default" r:id="rId12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F62A" w14:textId="77777777" w:rsidR="00195800" w:rsidRDefault="00195800" w:rsidP="0052116D">
      <w:pPr>
        <w:spacing w:after="0" w:line="240" w:lineRule="auto"/>
      </w:pPr>
      <w:r>
        <w:separator/>
      </w:r>
    </w:p>
  </w:endnote>
  <w:endnote w:type="continuationSeparator" w:id="0">
    <w:p w14:paraId="0508A1F5" w14:textId="77777777" w:rsidR="00195800" w:rsidRDefault="00195800" w:rsidP="0052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171097165"/>
      <w:docPartObj>
        <w:docPartGallery w:val="Page Numbers (Bottom of Page)"/>
        <w:docPartUnique/>
      </w:docPartObj>
    </w:sdtPr>
    <w:sdtEndPr/>
    <w:sdtContent>
      <w:p w14:paraId="6505E355" w14:textId="77777777" w:rsidR="0052116D" w:rsidRDefault="0052116D">
        <w:pPr>
          <w:pStyle w:val="Piedepgina"/>
          <w:jc w:val="center"/>
        </w:pPr>
        <w:r>
          <w:rPr>
            <w:lang w:val="es-ES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>]</w:t>
        </w:r>
      </w:p>
    </w:sdtContent>
  </w:sdt>
  <w:p w14:paraId="2DEF1FC7" w14:textId="77777777" w:rsidR="0052116D" w:rsidRDefault="005211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7D41" w14:textId="77777777" w:rsidR="00195800" w:rsidRDefault="00195800" w:rsidP="0052116D">
      <w:pPr>
        <w:spacing w:after="0" w:line="240" w:lineRule="auto"/>
      </w:pPr>
      <w:r>
        <w:separator/>
      </w:r>
    </w:p>
  </w:footnote>
  <w:footnote w:type="continuationSeparator" w:id="0">
    <w:p w14:paraId="2BCDF8BA" w14:textId="77777777" w:rsidR="00195800" w:rsidRDefault="00195800" w:rsidP="0052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9CA"/>
    <w:multiLevelType w:val="hybridMultilevel"/>
    <w:tmpl w:val="585885E4"/>
    <w:lvl w:ilvl="0" w:tplc="5E229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57DBE"/>
    <w:multiLevelType w:val="hybridMultilevel"/>
    <w:tmpl w:val="09346C9E"/>
    <w:lvl w:ilvl="0" w:tplc="6096F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F6F13"/>
    <w:multiLevelType w:val="hybridMultilevel"/>
    <w:tmpl w:val="B0647EA0"/>
    <w:lvl w:ilvl="0" w:tplc="9EF6D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953C0"/>
    <w:multiLevelType w:val="hybridMultilevel"/>
    <w:tmpl w:val="B686CD08"/>
    <w:lvl w:ilvl="0" w:tplc="5286546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151A4E"/>
    <w:multiLevelType w:val="hybridMultilevel"/>
    <w:tmpl w:val="508095FC"/>
    <w:lvl w:ilvl="0" w:tplc="696C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D548CE"/>
    <w:multiLevelType w:val="hybridMultilevel"/>
    <w:tmpl w:val="18249594"/>
    <w:lvl w:ilvl="0" w:tplc="0C160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7493"/>
    <w:multiLevelType w:val="hybridMultilevel"/>
    <w:tmpl w:val="047ECC70"/>
    <w:lvl w:ilvl="0" w:tplc="5C4EAE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44B41"/>
    <w:multiLevelType w:val="hybridMultilevel"/>
    <w:tmpl w:val="3B78E6B4"/>
    <w:lvl w:ilvl="0" w:tplc="BADC1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09"/>
    <w:rsid w:val="00195800"/>
    <w:rsid w:val="00311FA9"/>
    <w:rsid w:val="003E3759"/>
    <w:rsid w:val="0052116D"/>
    <w:rsid w:val="00611017"/>
    <w:rsid w:val="00647E11"/>
    <w:rsid w:val="00764160"/>
    <w:rsid w:val="009458A2"/>
    <w:rsid w:val="009C4609"/>
    <w:rsid w:val="00A96790"/>
    <w:rsid w:val="00C103A8"/>
    <w:rsid w:val="00C37CE7"/>
    <w:rsid w:val="00C675FE"/>
    <w:rsid w:val="00C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CC57"/>
  <w15:chartTrackingRefBased/>
  <w15:docId w15:val="{626D8C99-757A-4181-AAFA-4593DA94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3A8"/>
  </w:style>
  <w:style w:type="paragraph" w:styleId="Ttulo1">
    <w:name w:val="heading 1"/>
    <w:basedOn w:val="Normal"/>
    <w:next w:val="Normal"/>
    <w:link w:val="Ttulo1Car"/>
    <w:uiPriority w:val="9"/>
    <w:qFormat/>
    <w:rsid w:val="00C103A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3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3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3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3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3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3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3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3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03A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2116D"/>
  </w:style>
  <w:style w:type="paragraph" w:styleId="Encabezado">
    <w:name w:val="header"/>
    <w:basedOn w:val="Normal"/>
    <w:link w:val="EncabezadoCar"/>
    <w:uiPriority w:val="99"/>
    <w:unhideWhenUsed/>
    <w:rsid w:val="005211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16D"/>
  </w:style>
  <w:style w:type="paragraph" w:styleId="Piedepgina">
    <w:name w:val="footer"/>
    <w:basedOn w:val="Normal"/>
    <w:link w:val="PiedepginaCar"/>
    <w:uiPriority w:val="99"/>
    <w:unhideWhenUsed/>
    <w:rsid w:val="005211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16D"/>
  </w:style>
  <w:style w:type="paragraph" w:styleId="Prrafodelista">
    <w:name w:val="List Paragraph"/>
    <w:basedOn w:val="Normal"/>
    <w:uiPriority w:val="34"/>
    <w:qFormat/>
    <w:rsid w:val="00C675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A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3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3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3A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3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3A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3A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3A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3A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03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103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103A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3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103A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103A8"/>
    <w:rPr>
      <w:b/>
      <w:bCs/>
    </w:rPr>
  </w:style>
  <w:style w:type="character" w:styleId="nfasis">
    <w:name w:val="Emphasis"/>
    <w:basedOn w:val="Fuentedeprrafopredeter"/>
    <w:uiPriority w:val="20"/>
    <w:qFormat/>
    <w:rsid w:val="00C103A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C103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103A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3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3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103A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103A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103A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103A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103A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C103A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103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ica\Desktop\Sistemas%20de%20Gestion%20Empresarial\Plantilla%20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6E55-7920-47DB-B9E0-51E1B59D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SGE</Template>
  <TotalTime>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Gestion Empresarial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Gestion Empresarial</dc:title>
  <dc:subject/>
  <dc:creator>roy denys calderon</dc:creator>
  <cp:keywords/>
  <dc:description/>
  <cp:lastModifiedBy>roy denys calderon</cp:lastModifiedBy>
  <cp:revision>3</cp:revision>
  <cp:lastPrinted>2022-05-10T16:58:00Z</cp:lastPrinted>
  <dcterms:created xsi:type="dcterms:W3CDTF">2022-05-10T16:53:00Z</dcterms:created>
  <dcterms:modified xsi:type="dcterms:W3CDTF">2022-05-10T16:58:00Z</dcterms:modified>
</cp:coreProperties>
</file>