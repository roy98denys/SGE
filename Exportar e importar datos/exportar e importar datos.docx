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9439777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4BE4E61F" w14:textId="77777777" w:rsidR="00C103A8" w:rsidRPr="00C103A8" w:rsidRDefault="0052116D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FF9A9E" wp14:editId="58DB60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9F46C2" w14:textId="77777777" w:rsidR="0052116D" w:rsidRPr="0052116D" w:rsidRDefault="0003266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Sistemas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 Gestion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Empresarial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6A5B4A" w14:textId="77777777" w:rsidR="0052116D" w:rsidRPr="0052116D" w:rsidRDefault="005211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05A40E" w14:textId="77777777" w:rsidR="0052116D" w:rsidRPr="0052116D" w:rsidRDefault="005211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52116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roy denys calderon</w:t>
                                      </w:r>
                                    </w:p>
                                  </w:sdtContent>
                                </w:sdt>
                                <w:p w14:paraId="207359D2" w14:textId="77777777" w:rsidR="0052116D" w:rsidRPr="0052116D" w:rsidRDefault="001F1F6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2116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FF9A9E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9F46C2" w14:textId="77777777" w:rsidR="0052116D" w:rsidRPr="0052116D" w:rsidRDefault="0003266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Sistemas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 Gestion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Empresarial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26A5B4A" w14:textId="77777777" w:rsidR="0052116D" w:rsidRPr="0052116D" w:rsidRDefault="005211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105A40E" w14:textId="77777777" w:rsidR="0052116D" w:rsidRPr="0052116D" w:rsidRDefault="005211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52116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roy denys calderon</w:t>
                                </w:r>
                              </w:p>
                            </w:sdtContent>
                          </w:sdt>
                          <w:p w14:paraId="207359D2" w14:textId="77777777" w:rsidR="0052116D" w:rsidRPr="0052116D" w:rsidRDefault="001F1F68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2116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14:paraId="69B0B519" w14:textId="77777777" w:rsidR="0052116D" w:rsidRPr="0052116D" w:rsidRDefault="001F1F68">
          <w:pPr>
            <w:rPr>
              <w:sz w:val="48"/>
              <w:szCs w:val="48"/>
            </w:rPr>
          </w:pPr>
        </w:p>
      </w:sdtContent>
    </w:sdt>
    <w:sdt>
      <w:sdtPr>
        <w:rPr>
          <w:lang w:val="es-ES"/>
        </w:rPr>
        <w:id w:val="-7364729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238AB6FE" w14:textId="2AA3D420" w:rsidR="004C46F5" w:rsidRDefault="004C46F5">
          <w:pPr>
            <w:pStyle w:val="TtuloTDC"/>
          </w:pPr>
          <w:r>
            <w:rPr>
              <w:lang w:val="es-ES"/>
            </w:rPr>
            <w:t>Contenido</w:t>
          </w:r>
        </w:p>
        <w:p w14:paraId="64F9ADED" w14:textId="474667B1" w:rsidR="004C46F5" w:rsidRDefault="004C46F5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60841" w:history="1">
            <w:r w:rsidRPr="00662782">
              <w:rPr>
                <w:rStyle w:val="Hipervnculo"/>
                <w:noProof/>
                <w:lang w:val="es-ES"/>
              </w:rPr>
              <w:t>CREA UNA ESTRUCTURA DE CATEGORIAS Y SUBCATEGORIAS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4BC4" w14:textId="7A25D8BB" w:rsidR="004C46F5" w:rsidRDefault="004C46F5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2760842" w:history="1">
            <w:r w:rsidRPr="00662782">
              <w:rPr>
                <w:rStyle w:val="Hipervnculo"/>
                <w:noProof/>
                <w:lang w:val="es-ES"/>
              </w:rPr>
              <w:t>REALIZA LA EXPORTACION DE LOS DATOS EN UN FICHERO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0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82E8" w14:textId="10A14FBD" w:rsidR="004C46F5" w:rsidRDefault="004C46F5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2760843" w:history="1">
            <w:r w:rsidRPr="00662782">
              <w:rPr>
                <w:rStyle w:val="Hipervnculo"/>
                <w:noProof/>
                <w:lang w:val="es-ES"/>
              </w:rPr>
              <w:t>EN OTRA DB, IMPORTA ESTOS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0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DCEB" w14:textId="2A32BEB8" w:rsidR="004C46F5" w:rsidRDefault="004C46F5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2760844" w:history="1">
            <w:r w:rsidRPr="00662782">
              <w:rPr>
                <w:rStyle w:val="Hipervnculo"/>
                <w:noProof/>
                <w:lang w:val="es-ES"/>
              </w:rPr>
              <w:t>CREA AL MENOS 5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0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01D2" w14:textId="6F1F9BAB" w:rsidR="004C46F5" w:rsidRDefault="004C46F5">
          <w:r>
            <w:rPr>
              <w:b/>
              <w:bCs/>
              <w:lang w:val="es-ES"/>
            </w:rPr>
            <w:fldChar w:fldCharType="end"/>
          </w:r>
        </w:p>
      </w:sdtContent>
    </w:sdt>
    <w:p w14:paraId="3B208023" w14:textId="77777777" w:rsidR="00764160" w:rsidRDefault="00764160"/>
    <w:p w14:paraId="68E08273" w14:textId="77777777" w:rsidR="0052116D" w:rsidRDefault="0052116D"/>
    <w:p w14:paraId="07F9576A" w14:textId="77777777" w:rsidR="0052116D" w:rsidRDefault="0052116D"/>
    <w:p w14:paraId="039B24A0" w14:textId="77777777" w:rsidR="0052116D" w:rsidRDefault="0052116D"/>
    <w:p w14:paraId="71D8BA8E" w14:textId="77777777" w:rsidR="0052116D" w:rsidRDefault="0052116D"/>
    <w:p w14:paraId="2279CEC7" w14:textId="77777777" w:rsidR="0052116D" w:rsidRDefault="0052116D"/>
    <w:p w14:paraId="35FE5F11" w14:textId="77777777" w:rsidR="0052116D" w:rsidRDefault="0052116D"/>
    <w:p w14:paraId="7A91E08B" w14:textId="77777777" w:rsidR="0052116D" w:rsidRDefault="0052116D"/>
    <w:p w14:paraId="49603EBD" w14:textId="77777777" w:rsidR="0052116D" w:rsidRDefault="0052116D"/>
    <w:p w14:paraId="0C53B773" w14:textId="77777777" w:rsidR="0052116D" w:rsidRDefault="0052116D"/>
    <w:p w14:paraId="02B161A4" w14:textId="77777777" w:rsidR="0052116D" w:rsidRDefault="0052116D"/>
    <w:p w14:paraId="69FB8028" w14:textId="77777777" w:rsidR="0052116D" w:rsidRDefault="0052116D"/>
    <w:p w14:paraId="7070657C" w14:textId="77777777" w:rsidR="0052116D" w:rsidRDefault="0052116D"/>
    <w:p w14:paraId="22F2268E" w14:textId="77777777" w:rsidR="0052116D" w:rsidRDefault="0052116D"/>
    <w:p w14:paraId="3EBDEDA1" w14:textId="77777777" w:rsidR="0052116D" w:rsidRDefault="0052116D"/>
    <w:p w14:paraId="1751FD60" w14:textId="77777777" w:rsidR="0052116D" w:rsidRDefault="0052116D"/>
    <w:p w14:paraId="3F721515" w14:textId="77777777" w:rsidR="0052116D" w:rsidRDefault="0052116D"/>
    <w:p w14:paraId="169F8BDE" w14:textId="77777777" w:rsidR="0052116D" w:rsidRDefault="0052116D"/>
    <w:p w14:paraId="01C570D6" w14:textId="77777777" w:rsidR="0052116D" w:rsidRDefault="0052116D"/>
    <w:p w14:paraId="0E86632A" w14:textId="77777777" w:rsidR="0052116D" w:rsidRDefault="0052116D"/>
    <w:p w14:paraId="5496F62F" w14:textId="77777777" w:rsidR="0052116D" w:rsidRDefault="0052116D"/>
    <w:p w14:paraId="3E6F5532" w14:textId="77777777" w:rsidR="0052116D" w:rsidRDefault="0052116D"/>
    <w:p w14:paraId="50243D20" w14:textId="77777777" w:rsidR="0052116D" w:rsidRDefault="0052116D"/>
    <w:p w14:paraId="1949C5ED" w14:textId="77777777" w:rsidR="0052116D" w:rsidRDefault="0052116D"/>
    <w:p w14:paraId="3E3ACBA5" w14:textId="77777777" w:rsidR="0052116D" w:rsidRDefault="0052116D"/>
    <w:p w14:paraId="1DC88769" w14:textId="13DC7F67" w:rsidR="00C103A8" w:rsidRDefault="00C103A8" w:rsidP="00C103A8">
      <w:pPr>
        <w:rPr>
          <w:lang w:val="es-ES"/>
        </w:rPr>
      </w:pPr>
    </w:p>
    <w:p w14:paraId="0D105329" w14:textId="4652FCF9" w:rsidR="004C46F5" w:rsidRDefault="004C46F5" w:rsidP="00C103A8">
      <w:pPr>
        <w:rPr>
          <w:lang w:val="es-ES"/>
        </w:rPr>
      </w:pPr>
    </w:p>
    <w:p w14:paraId="78BFB552" w14:textId="6D9BF4F6" w:rsidR="004C46F5" w:rsidRDefault="004C46F5" w:rsidP="00C103A8">
      <w:pPr>
        <w:rPr>
          <w:lang w:val="es-ES"/>
        </w:rPr>
      </w:pPr>
    </w:p>
    <w:p w14:paraId="13116A0C" w14:textId="1E1DF866" w:rsidR="004C46F5" w:rsidRDefault="004C46F5" w:rsidP="00C103A8">
      <w:pPr>
        <w:rPr>
          <w:lang w:val="es-ES"/>
        </w:rPr>
      </w:pPr>
    </w:p>
    <w:p w14:paraId="7ECF10B5" w14:textId="68C0DDAC" w:rsidR="004C46F5" w:rsidRDefault="004C46F5" w:rsidP="00C103A8">
      <w:pPr>
        <w:rPr>
          <w:lang w:val="es-ES"/>
        </w:rPr>
      </w:pPr>
    </w:p>
    <w:p w14:paraId="4A04FB4E" w14:textId="3C29C7C9" w:rsidR="004C46F5" w:rsidRDefault="004C46F5" w:rsidP="00C103A8">
      <w:pPr>
        <w:rPr>
          <w:lang w:val="es-ES"/>
        </w:rPr>
      </w:pPr>
    </w:p>
    <w:p w14:paraId="29E24BCD" w14:textId="6982D2E2" w:rsidR="004C46F5" w:rsidRDefault="004C46F5" w:rsidP="00C103A8">
      <w:pPr>
        <w:rPr>
          <w:lang w:val="es-ES"/>
        </w:rPr>
      </w:pPr>
    </w:p>
    <w:p w14:paraId="5AE11904" w14:textId="11398033" w:rsidR="004C46F5" w:rsidRDefault="004C46F5" w:rsidP="004C46F5">
      <w:pPr>
        <w:pStyle w:val="Ttulo1"/>
        <w:rPr>
          <w:lang w:val="es-ES"/>
        </w:rPr>
      </w:pPr>
      <w:bookmarkStart w:id="0" w:name="_Toc102760841"/>
      <w:r>
        <w:rPr>
          <w:lang w:val="es-ES"/>
        </w:rPr>
        <w:t>CREA UNA ESTRUCTURA DE CATEGORIAS Y SUBCATEGORIAS DE PRODUCTOS</w:t>
      </w:r>
      <w:bookmarkEnd w:id="0"/>
    </w:p>
    <w:p w14:paraId="65F7D8C0" w14:textId="70D2052D" w:rsidR="004C46F5" w:rsidRDefault="004C46F5" w:rsidP="004C46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07BE43" wp14:editId="2221BE06">
            <wp:extent cx="5610225" cy="25336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849C" w14:textId="2B610CA3" w:rsidR="004C46F5" w:rsidRDefault="004C46F5" w:rsidP="004C46F5">
      <w:pPr>
        <w:rPr>
          <w:lang w:val="es-ES"/>
        </w:rPr>
      </w:pPr>
    </w:p>
    <w:p w14:paraId="452E8B14" w14:textId="259A4B25" w:rsidR="004C46F5" w:rsidRDefault="004C46F5" w:rsidP="004C46F5">
      <w:pPr>
        <w:rPr>
          <w:lang w:val="es-ES"/>
        </w:rPr>
      </w:pPr>
    </w:p>
    <w:p w14:paraId="2B418BDB" w14:textId="0C9F19FE" w:rsidR="004C46F5" w:rsidRDefault="004C46F5" w:rsidP="004C46F5">
      <w:pPr>
        <w:rPr>
          <w:lang w:val="es-ES"/>
        </w:rPr>
      </w:pPr>
    </w:p>
    <w:p w14:paraId="4EB4D90C" w14:textId="0AF78EE8" w:rsidR="004C46F5" w:rsidRDefault="004C46F5" w:rsidP="004C46F5">
      <w:pPr>
        <w:rPr>
          <w:lang w:val="es-ES"/>
        </w:rPr>
      </w:pPr>
    </w:p>
    <w:p w14:paraId="5632232F" w14:textId="5C7CB829" w:rsidR="004C46F5" w:rsidRDefault="004C46F5" w:rsidP="004C46F5">
      <w:pPr>
        <w:rPr>
          <w:lang w:val="es-ES"/>
        </w:rPr>
      </w:pPr>
    </w:p>
    <w:p w14:paraId="37B1E0ED" w14:textId="3E0EAA61" w:rsidR="004C46F5" w:rsidRDefault="004C46F5" w:rsidP="004C46F5">
      <w:pPr>
        <w:rPr>
          <w:lang w:val="es-ES"/>
        </w:rPr>
      </w:pPr>
    </w:p>
    <w:p w14:paraId="53AB339D" w14:textId="69E7E8D9" w:rsidR="004C46F5" w:rsidRDefault="004C46F5" w:rsidP="004C46F5">
      <w:pPr>
        <w:rPr>
          <w:lang w:val="es-ES"/>
        </w:rPr>
      </w:pPr>
    </w:p>
    <w:p w14:paraId="00DCAC5F" w14:textId="2CCD5C54" w:rsidR="004C46F5" w:rsidRDefault="004C46F5" w:rsidP="004C46F5">
      <w:pPr>
        <w:rPr>
          <w:lang w:val="es-ES"/>
        </w:rPr>
      </w:pPr>
    </w:p>
    <w:p w14:paraId="5D5BD59C" w14:textId="271EB7E0" w:rsidR="004C46F5" w:rsidRDefault="004C46F5" w:rsidP="004C46F5">
      <w:pPr>
        <w:rPr>
          <w:lang w:val="es-ES"/>
        </w:rPr>
      </w:pPr>
    </w:p>
    <w:p w14:paraId="6080C146" w14:textId="46837D69" w:rsidR="004C46F5" w:rsidRDefault="004C46F5" w:rsidP="004C46F5">
      <w:pPr>
        <w:rPr>
          <w:lang w:val="es-ES"/>
        </w:rPr>
      </w:pPr>
    </w:p>
    <w:p w14:paraId="3D6EFCF6" w14:textId="65EB3EB5" w:rsidR="004C46F5" w:rsidRDefault="004C46F5" w:rsidP="004C46F5">
      <w:pPr>
        <w:rPr>
          <w:lang w:val="es-ES"/>
        </w:rPr>
      </w:pPr>
    </w:p>
    <w:p w14:paraId="0CD1A1B0" w14:textId="6134A10C" w:rsidR="004C46F5" w:rsidRDefault="004C46F5" w:rsidP="004C46F5">
      <w:pPr>
        <w:rPr>
          <w:lang w:val="es-ES"/>
        </w:rPr>
      </w:pPr>
    </w:p>
    <w:p w14:paraId="3B132778" w14:textId="68DE05D3" w:rsidR="004C46F5" w:rsidRDefault="004C46F5" w:rsidP="004C46F5">
      <w:pPr>
        <w:rPr>
          <w:lang w:val="es-ES"/>
        </w:rPr>
      </w:pPr>
    </w:p>
    <w:p w14:paraId="28926AB0" w14:textId="14139F28" w:rsidR="004C46F5" w:rsidRDefault="004C46F5" w:rsidP="004C46F5">
      <w:pPr>
        <w:rPr>
          <w:lang w:val="es-ES"/>
        </w:rPr>
      </w:pPr>
    </w:p>
    <w:p w14:paraId="4FCD845E" w14:textId="1A5BE4E4" w:rsidR="004C46F5" w:rsidRDefault="004C46F5" w:rsidP="004C46F5">
      <w:pPr>
        <w:rPr>
          <w:lang w:val="es-ES"/>
        </w:rPr>
      </w:pPr>
    </w:p>
    <w:p w14:paraId="5268B107" w14:textId="155C4E36" w:rsidR="004C46F5" w:rsidRDefault="004C46F5" w:rsidP="004C46F5">
      <w:pPr>
        <w:rPr>
          <w:lang w:val="es-ES"/>
        </w:rPr>
      </w:pPr>
    </w:p>
    <w:p w14:paraId="113119FA" w14:textId="23BE53AE" w:rsidR="004C46F5" w:rsidRDefault="004C46F5" w:rsidP="004C46F5">
      <w:pPr>
        <w:rPr>
          <w:lang w:val="es-ES"/>
        </w:rPr>
      </w:pPr>
    </w:p>
    <w:p w14:paraId="579CF51A" w14:textId="77777777" w:rsidR="004C46F5" w:rsidRDefault="004C46F5" w:rsidP="004C46F5">
      <w:pPr>
        <w:rPr>
          <w:lang w:val="es-ES"/>
        </w:rPr>
      </w:pPr>
    </w:p>
    <w:p w14:paraId="3D4A1592" w14:textId="5E2A495F" w:rsidR="004C46F5" w:rsidRDefault="004C46F5" w:rsidP="004C46F5">
      <w:pPr>
        <w:rPr>
          <w:lang w:val="es-ES"/>
        </w:rPr>
      </w:pPr>
    </w:p>
    <w:p w14:paraId="174D985B" w14:textId="4DE0CDF0" w:rsidR="004C46F5" w:rsidRDefault="004C46F5" w:rsidP="004C46F5">
      <w:pPr>
        <w:pStyle w:val="Ttulo1"/>
        <w:rPr>
          <w:lang w:val="es-ES"/>
        </w:rPr>
      </w:pPr>
      <w:bookmarkStart w:id="1" w:name="_Toc102760842"/>
      <w:r w:rsidRPr="004C46F5">
        <w:rPr>
          <w:lang w:val="es-ES"/>
        </w:rPr>
        <w:t>REALIZA LA EXPORTACION DE LOS DATOS EN UN FICHERO CSV</w:t>
      </w:r>
      <w:bookmarkEnd w:id="1"/>
    </w:p>
    <w:p w14:paraId="4449568A" w14:textId="2A6BB173" w:rsidR="004C46F5" w:rsidRDefault="004C46F5" w:rsidP="004C46F5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Seleccionamos las categorías de productos que vamos a exportar </w:t>
      </w:r>
    </w:p>
    <w:p w14:paraId="008358E1" w14:textId="6C92CE27" w:rsidR="004C46F5" w:rsidRDefault="004C46F5" w:rsidP="004C46F5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Elegimos los campos que queremos exportar</w:t>
      </w:r>
    </w:p>
    <w:p w14:paraId="67110F3C" w14:textId="77777777" w:rsidR="004C46F5" w:rsidRPr="004C46F5" w:rsidRDefault="004C46F5" w:rsidP="004C46F5">
      <w:pPr>
        <w:rPr>
          <w:lang w:val="es-ES"/>
        </w:rPr>
      </w:pPr>
    </w:p>
    <w:p w14:paraId="7EC35976" w14:textId="4E659E19" w:rsidR="004C46F5" w:rsidRDefault="004C46F5" w:rsidP="004C46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C5C18A3" wp14:editId="4382CBC3">
            <wp:extent cx="5600700" cy="26384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F6AE" w14:textId="56FB9797" w:rsidR="004C46F5" w:rsidRDefault="004C46F5" w:rsidP="004C46F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BF99D3A" wp14:editId="429D6F48">
            <wp:extent cx="5600700" cy="3657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6B94" w14:textId="69306AA2" w:rsidR="004C46F5" w:rsidRDefault="004C46F5" w:rsidP="004C46F5">
      <w:pPr>
        <w:rPr>
          <w:lang w:val="es-ES"/>
        </w:rPr>
      </w:pPr>
    </w:p>
    <w:p w14:paraId="0177BD5F" w14:textId="69A883EE" w:rsidR="004C46F5" w:rsidRDefault="004C46F5" w:rsidP="004C46F5">
      <w:pPr>
        <w:rPr>
          <w:lang w:val="es-ES"/>
        </w:rPr>
      </w:pPr>
    </w:p>
    <w:p w14:paraId="00DA37EE" w14:textId="4EA044B5" w:rsidR="004C46F5" w:rsidRDefault="004C46F5" w:rsidP="004C46F5">
      <w:pPr>
        <w:rPr>
          <w:lang w:val="es-ES"/>
        </w:rPr>
      </w:pPr>
    </w:p>
    <w:p w14:paraId="7578A3C7" w14:textId="302FEE4C" w:rsidR="004C46F5" w:rsidRDefault="004C46F5" w:rsidP="004C46F5">
      <w:pPr>
        <w:rPr>
          <w:lang w:val="es-ES"/>
        </w:rPr>
      </w:pPr>
    </w:p>
    <w:p w14:paraId="39D5ADC1" w14:textId="2E0CD955" w:rsidR="004C46F5" w:rsidRDefault="004C46F5" w:rsidP="004C46F5">
      <w:pPr>
        <w:pStyle w:val="Ttulo1"/>
        <w:rPr>
          <w:lang w:val="es-ES"/>
        </w:rPr>
      </w:pPr>
      <w:bookmarkStart w:id="2" w:name="_Toc102760843"/>
      <w:r>
        <w:rPr>
          <w:lang w:val="es-ES"/>
        </w:rPr>
        <w:t>EN OTRA DB, IMPORTA ESTOS DATOS</w:t>
      </w:r>
      <w:bookmarkEnd w:id="2"/>
    </w:p>
    <w:p w14:paraId="3DFA4CFF" w14:textId="4668B88A" w:rsidR="004C46F5" w:rsidRDefault="004C46F5" w:rsidP="004C46F5">
      <w:pPr>
        <w:pStyle w:val="Prrafodelista"/>
        <w:rPr>
          <w:lang w:val="es-ES"/>
        </w:rPr>
      </w:pPr>
    </w:p>
    <w:p w14:paraId="3A7C612C" w14:textId="4D3A980A" w:rsidR="004C46F5" w:rsidRDefault="004C46F5" w:rsidP="004C46F5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294DE4" wp14:editId="56CD9310">
            <wp:extent cx="5610225" cy="22193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84E2" w14:textId="3DFC6B7E" w:rsidR="004C46F5" w:rsidRDefault="004C46F5" w:rsidP="004C46F5">
      <w:pPr>
        <w:pStyle w:val="Prrafodelista"/>
        <w:rPr>
          <w:lang w:val="es-ES"/>
        </w:rPr>
      </w:pPr>
    </w:p>
    <w:p w14:paraId="17B495D2" w14:textId="1A7E5504" w:rsidR="004C46F5" w:rsidRDefault="004C46F5" w:rsidP="004C46F5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6E5DC42" wp14:editId="3FDB7BD7">
            <wp:extent cx="5610225" cy="4962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3172" w14:textId="2E12843D" w:rsidR="004C46F5" w:rsidRDefault="004C46F5" w:rsidP="004C46F5">
      <w:pPr>
        <w:pStyle w:val="Prrafodelista"/>
        <w:rPr>
          <w:lang w:val="es-ES"/>
        </w:rPr>
      </w:pPr>
    </w:p>
    <w:p w14:paraId="2E4D336D" w14:textId="77777777" w:rsidR="004C46F5" w:rsidRDefault="004C46F5" w:rsidP="004C46F5">
      <w:pPr>
        <w:pStyle w:val="Prrafodelista"/>
        <w:rPr>
          <w:lang w:val="es-ES"/>
        </w:rPr>
      </w:pPr>
    </w:p>
    <w:p w14:paraId="1767DB27" w14:textId="62BAB7EF" w:rsidR="004C46F5" w:rsidRDefault="004C46F5" w:rsidP="004C46F5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727767" wp14:editId="1D64B7EB">
            <wp:extent cx="5600700" cy="2390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35C6" w14:textId="7A4E54D2" w:rsidR="004C46F5" w:rsidRDefault="004C46F5" w:rsidP="004C46F5">
      <w:pPr>
        <w:pStyle w:val="Prrafodelista"/>
        <w:rPr>
          <w:lang w:val="es-ES"/>
        </w:rPr>
      </w:pPr>
    </w:p>
    <w:p w14:paraId="72F7604E" w14:textId="04F2D700" w:rsidR="004C46F5" w:rsidRPr="004C46F5" w:rsidRDefault="004C46F5" w:rsidP="004C46F5">
      <w:pPr>
        <w:pStyle w:val="Ttulo1"/>
        <w:rPr>
          <w:lang w:val="es-ES"/>
        </w:rPr>
      </w:pPr>
      <w:bookmarkStart w:id="3" w:name="_Toc102760844"/>
      <w:r>
        <w:rPr>
          <w:lang w:val="es-ES"/>
        </w:rPr>
        <w:lastRenderedPageBreak/>
        <w:t>CREA AL MENOS 5 PRODUCTOS</w:t>
      </w:r>
      <w:bookmarkEnd w:id="3"/>
      <w:r>
        <w:rPr>
          <w:lang w:val="es-ES"/>
        </w:rPr>
        <w:t xml:space="preserve"> </w:t>
      </w:r>
    </w:p>
    <w:p w14:paraId="2EAFE88C" w14:textId="11B705CD" w:rsidR="004C46F5" w:rsidRDefault="004C46F5" w:rsidP="004C46F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Seleccionamos los productos que vamos a exportar</w:t>
      </w:r>
    </w:p>
    <w:p w14:paraId="31EA9687" w14:textId="35663588" w:rsidR="004C46F5" w:rsidRDefault="004C46F5" w:rsidP="004C46F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Elegimos los campos que vamos a exportar</w:t>
      </w:r>
    </w:p>
    <w:p w14:paraId="2D2074C1" w14:textId="732EC8A1" w:rsidR="004C46F5" w:rsidRDefault="004C46F5" w:rsidP="004C46F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Una vez exportado podemos ver el fichero .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los datos de los productos que hayamos elegido</w:t>
      </w:r>
    </w:p>
    <w:p w14:paraId="64D3BA14" w14:textId="29967931" w:rsidR="004C46F5" w:rsidRDefault="004C46F5" w:rsidP="004C46F5">
      <w:pPr>
        <w:pStyle w:val="Prrafodelista"/>
        <w:ind w:left="1080"/>
        <w:rPr>
          <w:lang w:val="es-ES"/>
        </w:rPr>
      </w:pPr>
    </w:p>
    <w:p w14:paraId="0CB4242C" w14:textId="75DC5784" w:rsidR="004C46F5" w:rsidRDefault="004C46F5" w:rsidP="004C46F5">
      <w:pPr>
        <w:pStyle w:val="Prrafodelista"/>
        <w:ind w:left="1080"/>
        <w:rPr>
          <w:lang w:val="es-ES"/>
        </w:rPr>
      </w:pPr>
    </w:p>
    <w:p w14:paraId="21165140" w14:textId="77777777" w:rsidR="004C46F5" w:rsidRPr="004C46F5" w:rsidRDefault="004C46F5" w:rsidP="004C46F5">
      <w:pPr>
        <w:pStyle w:val="Prrafodelista"/>
        <w:ind w:left="1080"/>
        <w:rPr>
          <w:lang w:val="es-ES"/>
        </w:rPr>
      </w:pPr>
    </w:p>
    <w:p w14:paraId="76BC6EF1" w14:textId="4DC33D33" w:rsidR="004C46F5" w:rsidRDefault="004C46F5" w:rsidP="004C46F5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9A7EF6" wp14:editId="46E8102E">
            <wp:extent cx="5610225" cy="14859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A1BF" w14:textId="2913ABC4" w:rsidR="004C46F5" w:rsidRDefault="004C46F5" w:rsidP="004C46F5">
      <w:pPr>
        <w:pStyle w:val="Prrafodelista"/>
        <w:rPr>
          <w:lang w:val="es-ES"/>
        </w:rPr>
      </w:pPr>
    </w:p>
    <w:p w14:paraId="72B1550B" w14:textId="181874D8" w:rsidR="004C46F5" w:rsidRDefault="004C46F5" w:rsidP="004C46F5">
      <w:pPr>
        <w:pStyle w:val="Prrafodelista"/>
        <w:rPr>
          <w:lang w:val="es-ES"/>
        </w:rPr>
      </w:pPr>
    </w:p>
    <w:p w14:paraId="7D474108" w14:textId="57979E2B" w:rsidR="004C46F5" w:rsidRDefault="004C46F5" w:rsidP="004C46F5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F50DD0" wp14:editId="2D4FE20F">
            <wp:extent cx="5600700" cy="36290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B667" w14:textId="410E3063" w:rsidR="004C46F5" w:rsidRDefault="004C46F5" w:rsidP="004C46F5">
      <w:pPr>
        <w:pStyle w:val="Prrafodelista"/>
        <w:rPr>
          <w:lang w:val="es-ES"/>
        </w:rPr>
      </w:pPr>
    </w:p>
    <w:p w14:paraId="58632712" w14:textId="6EDEC6F6" w:rsidR="004C46F5" w:rsidRDefault="004C46F5" w:rsidP="004C46F5">
      <w:pPr>
        <w:pStyle w:val="Prrafodelista"/>
        <w:rPr>
          <w:lang w:val="es-ES"/>
        </w:rPr>
      </w:pPr>
    </w:p>
    <w:p w14:paraId="7383BB02" w14:textId="79F02162" w:rsidR="004C46F5" w:rsidRDefault="004C46F5" w:rsidP="004C46F5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D1A5CA5" wp14:editId="79EADBE4">
            <wp:extent cx="5600700" cy="8382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9B59" w14:textId="3E29E04F" w:rsidR="004C46F5" w:rsidRDefault="004C46F5" w:rsidP="004C46F5">
      <w:pPr>
        <w:pStyle w:val="Prrafodelista"/>
        <w:rPr>
          <w:lang w:val="es-ES"/>
        </w:rPr>
      </w:pPr>
    </w:p>
    <w:p w14:paraId="678F0140" w14:textId="742FEA2F" w:rsidR="004C46F5" w:rsidRDefault="004C46F5" w:rsidP="004C46F5">
      <w:pPr>
        <w:pStyle w:val="Prrafodelista"/>
        <w:rPr>
          <w:lang w:val="es-ES"/>
        </w:rPr>
      </w:pPr>
    </w:p>
    <w:p w14:paraId="6D380987" w14:textId="19D27502" w:rsidR="004C46F5" w:rsidRDefault="004C46F5" w:rsidP="004C46F5">
      <w:pPr>
        <w:pStyle w:val="Prrafodelista"/>
        <w:rPr>
          <w:lang w:val="es-ES"/>
        </w:rPr>
      </w:pPr>
    </w:p>
    <w:p w14:paraId="39DF9608" w14:textId="77777777" w:rsidR="004C46F5" w:rsidRPr="004C46F5" w:rsidRDefault="004C46F5" w:rsidP="004C46F5">
      <w:pPr>
        <w:pStyle w:val="Prrafodelista"/>
        <w:rPr>
          <w:lang w:val="es-ES"/>
        </w:rPr>
      </w:pPr>
    </w:p>
    <w:sectPr w:rsidR="004C46F5" w:rsidRPr="004C46F5" w:rsidSect="0052116D">
      <w:footerReference w:type="default" r:id="rId17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4EE7" w14:textId="77777777" w:rsidR="001F1F68" w:rsidRDefault="001F1F68" w:rsidP="0052116D">
      <w:pPr>
        <w:spacing w:after="0" w:line="240" w:lineRule="auto"/>
      </w:pPr>
      <w:r>
        <w:separator/>
      </w:r>
    </w:p>
  </w:endnote>
  <w:endnote w:type="continuationSeparator" w:id="0">
    <w:p w14:paraId="63C69448" w14:textId="77777777" w:rsidR="001F1F68" w:rsidRDefault="001F1F68" w:rsidP="0052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171097165"/>
      <w:docPartObj>
        <w:docPartGallery w:val="Page Numbers (Bottom of Page)"/>
        <w:docPartUnique/>
      </w:docPartObj>
    </w:sdtPr>
    <w:sdtEndPr/>
    <w:sdtContent>
      <w:p w14:paraId="56678244" w14:textId="77777777" w:rsidR="0052116D" w:rsidRDefault="0052116D">
        <w:pPr>
          <w:pStyle w:val="Piedepgina"/>
          <w:jc w:val="center"/>
        </w:pPr>
        <w:r>
          <w:rPr>
            <w:lang w:val="es-ES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>]</w:t>
        </w:r>
      </w:p>
    </w:sdtContent>
  </w:sdt>
  <w:p w14:paraId="5BFD60CA" w14:textId="77777777" w:rsidR="0052116D" w:rsidRDefault="005211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D83B" w14:textId="77777777" w:rsidR="001F1F68" w:rsidRDefault="001F1F68" w:rsidP="0052116D">
      <w:pPr>
        <w:spacing w:after="0" w:line="240" w:lineRule="auto"/>
      </w:pPr>
      <w:r>
        <w:separator/>
      </w:r>
    </w:p>
  </w:footnote>
  <w:footnote w:type="continuationSeparator" w:id="0">
    <w:p w14:paraId="1BA97863" w14:textId="77777777" w:rsidR="001F1F68" w:rsidRDefault="001F1F68" w:rsidP="0052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9CA"/>
    <w:multiLevelType w:val="hybridMultilevel"/>
    <w:tmpl w:val="585885E4"/>
    <w:lvl w:ilvl="0" w:tplc="5E229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740F6"/>
    <w:multiLevelType w:val="hybridMultilevel"/>
    <w:tmpl w:val="151ADA28"/>
    <w:lvl w:ilvl="0" w:tplc="F2DC9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3477C"/>
    <w:multiLevelType w:val="hybridMultilevel"/>
    <w:tmpl w:val="353A43F4"/>
    <w:lvl w:ilvl="0" w:tplc="6722D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809EE"/>
    <w:multiLevelType w:val="hybridMultilevel"/>
    <w:tmpl w:val="DE04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15AED"/>
    <w:multiLevelType w:val="hybridMultilevel"/>
    <w:tmpl w:val="A2B8FCC4"/>
    <w:lvl w:ilvl="0" w:tplc="357AFD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4EA6"/>
    <w:multiLevelType w:val="hybridMultilevel"/>
    <w:tmpl w:val="9528C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F6F13"/>
    <w:multiLevelType w:val="hybridMultilevel"/>
    <w:tmpl w:val="B0647EA0"/>
    <w:lvl w:ilvl="0" w:tplc="9EF6D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953C0"/>
    <w:multiLevelType w:val="hybridMultilevel"/>
    <w:tmpl w:val="B686CD08"/>
    <w:lvl w:ilvl="0" w:tplc="5286546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93752"/>
    <w:multiLevelType w:val="hybridMultilevel"/>
    <w:tmpl w:val="0F023B40"/>
    <w:lvl w:ilvl="0" w:tplc="7C181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B74F9"/>
    <w:multiLevelType w:val="hybridMultilevel"/>
    <w:tmpl w:val="C8F03C40"/>
    <w:lvl w:ilvl="0" w:tplc="34003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D548CE"/>
    <w:multiLevelType w:val="hybridMultilevel"/>
    <w:tmpl w:val="18249594"/>
    <w:lvl w:ilvl="0" w:tplc="0C160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F76BF"/>
    <w:multiLevelType w:val="hybridMultilevel"/>
    <w:tmpl w:val="71344DAA"/>
    <w:lvl w:ilvl="0" w:tplc="F74E0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8EB"/>
    <w:multiLevelType w:val="hybridMultilevel"/>
    <w:tmpl w:val="0EA2B346"/>
    <w:lvl w:ilvl="0" w:tplc="34E6C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CE5B87"/>
    <w:multiLevelType w:val="hybridMultilevel"/>
    <w:tmpl w:val="D18C7A12"/>
    <w:lvl w:ilvl="0" w:tplc="8A569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F5"/>
    <w:rsid w:val="00032666"/>
    <w:rsid w:val="001F1F68"/>
    <w:rsid w:val="004C46F5"/>
    <w:rsid w:val="0052116D"/>
    <w:rsid w:val="00611017"/>
    <w:rsid w:val="00764160"/>
    <w:rsid w:val="009C50B4"/>
    <w:rsid w:val="00A96790"/>
    <w:rsid w:val="00C103A8"/>
    <w:rsid w:val="00C6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5D0E"/>
  <w15:chartTrackingRefBased/>
  <w15:docId w15:val="{75BD349B-8A9B-4E56-B8F6-6F0F681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3A8"/>
  </w:style>
  <w:style w:type="paragraph" w:styleId="Ttulo1">
    <w:name w:val="heading 1"/>
    <w:basedOn w:val="Normal"/>
    <w:next w:val="Normal"/>
    <w:link w:val="Ttulo1Car"/>
    <w:uiPriority w:val="9"/>
    <w:qFormat/>
    <w:rsid w:val="00C103A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3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3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3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3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3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3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3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3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03A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2116D"/>
  </w:style>
  <w:style w:type="paragraph" w:styleId="Encabezado">
    <w:name w:val="header"/>
    <w:basedOn w:val="Normal"/>
    <w:link w:val="EncabezadoCar"/>
    <w:uiPriority w:val="99"/>
    <w:unhideWhenUsed/>
    <w:rsid w:val="005211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16D"/>
  </w:style>
  <w:style w:type="paragraph" w:styleId="Piedepgina">
    <w:name w:val="footer"/>
    <w:basedOn w:val="Normal"/>
    <w:link w:val="PiedepginaCar"/>
    <w:uiPriority w:val="99"/>
    <w:unhideWhenUsed/>
    <w:rsid w:val="005211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16D"/>
  </w:style>
  <w:style w:type="paragraph" w:styleId="Prrafodelista">
    <w:name w:val="List Paragraph"/>
    <w:basedOn w:val="Normal"/>
    <w:uiPriority w:val="34"/>
    <w:qFormat/>
    <w:rsid w:val="00C675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A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3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3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3A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3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3A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3A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3A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3A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03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103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103A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3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103A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103A8"/>
    <w:rPr>
      <w:b/>
      <w:bCs/>
    </w:rPr>
  </w:style>
  <w:style w:type="character" w:styleId="nfasis">
    <w:name w:val="Emphasis"/>
    <w:basedOn w:val="Fuentedeprrafopredeter"/>
    <w:uiPriority w:val="20"/>
    <w:qFormat/>
    <w:rsid w:val="00C103A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C103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103A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3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3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103A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103A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103A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103A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103A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C103A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103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ica\Desktop\Sistemas%20de%20Gestion%20Empresarial\Administracion%20almace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6E55-7920-47DB-B9E0-51E1B59D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Administracion almacen</Template>
  <TotalTime>11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Gestion Empresarial</vt:lpstr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Gestion Empresarial</dc:title>
  <dc:subject/>
  <dc:creator>roy denys calderon</dc:creator>
  <cp:keywords/>
  <dc:description/>
  <cp:lastModifiedBy>roy denys calderon</cp:lastModifiedBy>
  <cp:revision>3</cp:revision>
  <cp:lastPrinted>2022-05-06T18:21:00Z</cp:lastPrinted>
  <dcterms:created xsi:type="dcterms:W3CDTF">2022-05-06T18:11:00Z</dcterms:created>
  <dcterms:modified xsi:type="dcterms:W3CDTF">2022-05-06T18:22:00Z</dcterms:modified>
</cp:coreProperties>
</file>