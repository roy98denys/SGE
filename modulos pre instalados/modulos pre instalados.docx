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id w:val="-539439777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14:paraId="7EC07B24" w14:textId="77777777" w:rsidR="00C103A8" w:rsidRPr="00C103A8" w:rsidRDefault="0052116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E96524" wp14:editId="05D9D6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D9E9F4" w14:textId="77777777" w:rsidR="0052116D" w:rsidRPr="0052116D" w:rsidRDefault="009458A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E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Sistemas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de Gestion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Empresarial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F11AB9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8E8F0C" w14:textId="77777777" w:rsidR="0052116D" w:rsidRPr="0052116D" w:rsidRDefault="0052116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 w:rsidRPr="0052116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roy denys calderon</w:t>
                                      </w:r>
                                    </w:p>
                                  </w:sdtContent>
                                </w:sdt>
                                <w:p w14:paraId="5B129F6B" w14:textId="77777777" w:rsidR="0052116D" w:rsidRPr="0052116D" w:rsidRDefault="00D2167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2116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E96524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D9E9F4" w14:textId="77777777" w:rsidR="0052116D" w:rsidRPr="0052116D" w:rsidRDefault="009458A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Sistemas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de Gestion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Empresarial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BF11AB9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F8E8F0C" w14:textId="77777777" w:rsidR="0052116D" w:rsidRPr="0052116D" w:rsidRDefault="0052116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52116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roy denys calderon</w:t>
                                </w:r>
                              </w:p>
                            </w:sdtContent>
                          </w:sdt>
                          <w:p w14:paraId="5B129F6B" w14:textId="77777777" w:rsidR="0052116D" w:rsidRPr="0052116D" w:rsidRDefault="00D21678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2116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40FF27" w14:textId="77777777" w:rsidR="00C103A8" w:rsidRDefault="00D21678" w:rsidP="00C906DB">
          <w:pPr>
            <w:pStyle w:val="TtuloTDC"/>
            <w:rPr>
              <w:sz w:val="48"/>
              <w:szCs w:val="48"/>
            </w:rPr>
          </w:pPr>
        </w:p>
      </w:sdtContent>
    </w:sdt>
    <w:p w14:paraId="0D894460" w14:textId="77777777" w:rsidR="00C906DB" w:rsidRDefault="00C906DB" w:rsidP="00C906DB"/>
    <w:p w14:paraId="6610DC1B" w14:textId="77777777" w:rsidR="00C906DB" w:rsidRDefault="00C906DB" w:rsidP="00C906DB"/>
    <w:p w14:paraId="2FD8F1B8" w14:textId="77777777" w:rsidR="00C906DB" w:rsidRDefault="00C906DB" w:rsidP="00C906DB"/>
    <w:p w14:paraId="30BDE7A0" w14:textId="77777777" w:rsidR="00C906DB" w:rsidRDefault="00C906DB" w:rsidP="00C906DB"/>
    <w:p w14:paraId="006BBF6B" w14:textId="77777777" w:rsidR="00C906DB" w:rsidRDefault="00C906DB" w:rsidP="00C906DB"/>
    <w:p w14:paraId="409B1AA0" w14:textId="77777777" w:rsidR="00C906DB" w:rsidRDefault="00C906DB" w:rsidP="00C906DB"/>
    <w:p w14:paraId="19595328" w14:textId="77777777" w:rsidR="00C906DB" w:rsidRDefault="00C906DB" w:rsidP="00C906DB"/>
    <w:p w14:paraId="12D7DB1C" w14:textId="77777777" w:rsidR="00C906DB" w:rsidRDefault="00C906DB" w:rsidP="00C906DB"/>
    <w:p w14:paraId="7DFD6FC6" w14:textId="77777777" w:rsidR="00C906DB" w:rsidRDefault="00C906DB" w:rsidP="00C906DB"/>
    <w:p w14:paraId="7EB5FE61" w14:textId="77777777" w:rsidR="00C906DB" w:rsidRDefault="00C906DB" w:rsidP="00C906DB"/>
    <w:p w14:paraId="26ECCE65" w14:textId="77777777" w:rsidR="00C906DB" w:rsidRDefault="00C906DB" w:rsidP="00C906DB"/>
    <w:p w14:paraId="65B6B59B" w14:textId="77777777" w:rsidR="00C906DB" w:rsidRDefault="00C906DB" w:rsidP="00C906DB"/>
    <w:p w14:paraId="2D61EF00" w14:textId="77777777" w:rsidR="00C906DB" w:rsidRDefault="00C906DB" w:rsidP="00C906DB"/>
    <w:p w14:paraId="211A97DC" w14:textId="77777777" w:rsidR="00C906DB" w:rsidRDefault="00C906DB" w:rsidP="00C906DB"/>
    <w:p w14:paraId="1440A9FE" w14:textId="77777777" w:rsidR="00C906DB" w:rsidRDefault="00C906DB" w:rsidP="00C906DB"/>
    <w:p w14:paraId="0FC62B4D" w14:textId="77777777" w:rsidR="00C906DB" w:rsidRDefault="00C906DB" w:rsidP="00C906DB"/>
    <w:p w14:paraId="4077DB06" w14:textId="77777777" w:rsidR="00C906DB" w:rsidRDefault="00C906DB" w:rsidP="00C906DB"/>
    <w:p w14:paraId="511A5BE8" w14:textId="77777777" w:rsidR="00C906DB" w:rsidRDefault="00C906DB" w:rsidP="00C906DB"/>
    <w:p w14:paraId="7B44AE3E" w14:textId="77777777" w:rsidR="00C906DB" w:rsidRDefault="00C906DB" w:rsidP="00C906DB"/>
    <w:p w14:paraId="14DD6DFF" w14:textId="77777777" w:rsidR="00C906DB" w:rsidRDefault="00C906DB" w:rsidP="00C906DB"/>
    <w:p w14:paraId="0DD191A7" w14:textId="77777777" w:rsidR="00C906DB" w:rsidRDefault="00C906DB" w:rsidP="00C906DB"/>
    <w:p w14:paraId="3BCD681E" w14:textId="77777777" w:rsidR="00C906DB" w:rsidRDefault="00C906DB" w:rsidP="00C906DB"/>
    <w:p w14:paraId="5220266E" w14:textId="77777777" w:rsidR="00C906DB" w:rsidRDefault="00C906DB" w:rsidP="00C906DB"/>
    <w:p w14:paraId="366F3A81" w14:textId="77777777" w:rsidR="00C906DB" w:rsidRDefault="00C906DB" w:rsidP="00C906DB"/>
    <w:p w14:paraId="642439F5" w14:textId="77777777" w:rsidR="00C906DB" w:rsidRDefault="00C906DB" w:rsidP="00C906DB"/>
    <w:p w14:paraId="5CD056B3" w14:textId="77777777" w:rsidR="00C906DB" w:rsidRDefault="00C906DB" w:rsidP="00C906DB"/>
    <w:p w14:paraId="3F9B040B" w14:textId="77777777" w:rsidR="00C906DB" w:rsidRDefault="00C906DB" w:rsidP="00C906DB"/>
    <w:p w14:paraId="38F6ECDE" w14:textId="77777777" w:rsidR="00C906DB" w:rsidRDefault="00C906DB" w:rsidP="00C906DB"/>
    <w:p w14:paraId="73E9D670" w14:textId="77777777" w:rsidR="00C906DB" w:rsidRDefault="00C906DB" w:rsidP="00C906DB"/>
    <w:p w14:paraId="6CD48610" w14:textId="77777777" w:rsidR="00C906DB" w:rsidRDefault="00C906DB" w:rsidP="00C906DB"/>
    <w:sdt>
      <w:sdtPr>
        <w:rPr>
          <w:lang w:val="es-ES"/>
        </w:rPr>
        <w:id w:val="-9845451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F1142D7" w14:textId="028C7E76" w:rsidR="00480676" w:rsidRDefault="00480676">
          <w:pPr>
            <w:pStyle w:val="TtuloTDC"/>
          </w:pPr>
          <w:r>
            <w:rPr>
              <w:lang w:val="es-ES"/>
            </w:rPr>
            <w:t>Contenido</w:t>
          </w:r>
        </w:p>
        <w:p w14:paraId="672AB486" w14:textId="12A691FC" w:rsidR="00480676" w:rsidRDefault="00480676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67953" w:history="1">
            <w:r w:rsidRPr="00F35140">
              <w:rPr>
                <w:rStyle w:val="Hipervnculo"/>
                <w:noProof/>
              </w:rPr>
              <w:t>MODULOS PRE INSTALADOS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5FC7" w14:textId="66CBB653" w:rsidR="00480676" w:rsidRDefault="00480676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3967954" w:history="1">
            <w:r w:rsidRPr="00F35140">
              <w:rPr>
                <w:rStyle w:val="Hipervnculo"/>
                <w:noProof/>
                <w:lang w:val="es-ES"/>
              </w:rPr>
              <w:t>COMO SE ORGANIZAN LOS MODULOS EN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5319" w14:textId="1C4B8423" w:rsidR="00480676" w:rsidRDefault="00480676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103967955" w:history="1">
            <w:r w:rsidRPr="00F35140">
              <w:rPr>
                <w:rStyle w:val="Hipervnculo"/>
                <w:noProof/>
                <w:lang w:val="es-ES"/>
              </w:rPr>
              <w:t>OBTEN INFORMACION SOBRE LOS 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F17F" w14:textId="1A4C7761" w:rsidR="00480676" w:rsidRDefault="00480676">
          <w:r>
            <w:rPr>
              <w:b/>
              <w:bCs/>
              <w:lang w:val="es-ES"/>
            </w:rPr>
            <w:fldChar w:fldCharType="end"/>
          </w:r>
        </w:p>
      </w:sdtContent>
    </w:sdt>
    <w:p w14:paraId="30280BED" w14:textId="77777777" w:rsidR="00C906DB" w:rsidRDefault="00C906DB" w:rsidP="00C906DB"/>
    <w:p w14:paraId="0B5E3D2C" w14:textId="77777777" w:rsidR="00C906DB" w:rsidRDefault="00C906DB" w:rsidP="00C906DB"/>
    <w:p w14:paraId="395D6BB2" w14:textId="77777777" w:rsidR="00C906DB" w:rsidRDefault="00C906DB" w:rsidP="00C906DB"/>
    <w:p w14:paraId="4FF953AB" w14:textId="77777777" w:rsidR="00C906DB" w:rsidRDefault="00C906DB" w:rsidP="00C906DB"/>
    <w:p w14:paraId="2B0BB651" w14:textId="77777777" w:rsidR="00C906DB" w:rsidRDefault="00C906DB" w:rsidP="00C906DB"/>
    <w:p w14:paraId="7B5E0A2E" w14:textId="77777777" w:rsidR="00C906DB" w:rsidRDefault="00C906DB" w:rsidP="00C906DB"/>
    <w:p w14:paraId="61B96EDC" w14:textId="77777777" w:rsidR="00C906DB" w:rsidRDefault="00C906DB" w:rsidP="00C906DB"/>
    <w:p w14:paraId="21DEDA58" w14:textId="77777777" w:rsidR="00C906DB" w:rsidRDefault="00C906DB" w:rsidP="00C906DB"/>
    <w:p w14:paraId="7D6B356F" w14:textId="77777777" w:rsidR="00C906DB" w:rsidRDefault="00C906DB" w:rsidP="00C906DB"/>
    <w:p w14:paraId="14EDF0DE" w14:textId="77777777" w:rsidR="00C906DB" w:rsidRDefault="00C906DB" w:rsidP="00C906DB"/>
    <w:p w14:paraId="073E2CC6" w14:textId="77777777" w:rsidR="00C906DB" w:rsidRDefault="00C906DB" w:rsidP="00C906DB"/>
    <w:p w14:paraId="77485D47" w14:textId="77777777" w:rsidR="00C906DB" w:rsidRDefault="00C906DB" w:rsidP="00C906DB"/>
    <w:p w14:paraId="2E2F5339" w14:textId="77777777" w:rsidR="00C906DB" w:rsidRDefault="00C906DB" w:rsidP="00C906DB"/>
    <w:p w14:paraId="689870DF" w14:textId="77777777" w:rsidR="00C906DB" w:rsidRDefault="00C906DB" w:rsidP="00C906DB"/>
    <w:p w14:paraId="3B2EF992" w14:textId="77777777" w:rsidR="00C906DB" w:rsidRDefault="00C906DB" w:rsidP="00C906DB"/>
    <w:p w14:paraId="142938B9" w14:textId="77777777" w:rsidR="00C906DB" w:rsidRDefault="00C906DB" w:rsidP="00C906DB"/>
    <w:p w14:paraId="0C71CD27" w14:textId="77777777" w:rsidR="00C906DB" w:rsidRDefault="00C906DB" w:rsidP="00C906DB"/>
    <w:p w14:paraId="04D810A3" w14:textId="77777777" w:rsidR="00C906DB" w:rsidRDefault="00C906DB" w:rsidP="00C906DB"/>
    <w:p w14:paraId="7002EAEB" w14:textId="77777777" w:rsidR="00C906DB" w:rsidRDefault="00C906DB" w:rsidP="00C906DB"/>
    <w:p w14:paraId="3AFB31EE" w14:textId="77777777" w:rsidR="00C906DB" w:rsidRDefault="00C906DB" w:rsidP="00C906DB"/>
    <w:p w14:paraId="51B75B57" w14:textId="77777777" w:rsidR="00C906DB" w:rsidRDefault="00C906DB" w:rsidP="00C906DB"/>
    <w:p w14:paraId="0237F752" w14:textId="77777777" w:rsidR="00C906DB" w:rsidRDefault="00C906DB" w:rsidP="00C906DB"/>
    <w:p w14:paraId="3817A8AE" w14:textId="77777777" w:rsidR="00C906DB" w:rsidRDefault="00C906DB" w:rsidP="00C906DB"/>
    <w:p w14:paraId="7EAEF546" w14:textId="77777777" w:rsidR="00C906DB" w:rsidRDefault="00C906DB" w:rsidP="00C906DB"/>
    <w:p w14:paraId="19047C03" w14:textId="77777777" w:rsidR="00C906DB" w:rsidRDefault="00C906DB" w:rsidP="00C906DB"/>
    <w:p w14:paraId="5C16430C" w14:textId="77777777" w:rsidR="00C906DB" w:rsidRDefault="00C906DB" w:rsidP="00C906DB"/>
    <w:p w14:paraId="5D1719E5" w14:textId="77777777" w:rsidR="00C906DB" w:rsidRDefault="00C906DB" w:rsidP="00C906DB"/>
    <w:p w14:paraId="5A494DAB" w14:textId="77777777" w:rsidR="00C906DB" w:rsidRDefault="00C906DB" w:rsidP="00C906DB"/>
    <w:p w14:paraId="49356D0A" w14:textId="77777777" w:rsidR="00C906DB" w:rsidRDefault="00C906DB" w:rsidP="00C906DB"/>
    <w:p w14:paraId="21A50342" w14:textId="77777777" w:rsidR="00C906DB" w:rsidRDefault="00C906DB" w:rsidP="00C906DB"/>
    <w:p w14:paraId="527AC0A9" w14:textId="77777777" w:rsidR="00C906DB" w:rsidRDefault="00C906DB" w:rsidP="00C906DB"/>
    <w:p w14:paraId="4A3DEA63" w14:textId="0D7F0937" w:rsidR="00C906DB" w:rsidRDefault="00480676" w:rsidP="00480676">
      <w:pPr>
        <w:pStyle w:val="Ttulo1"/>
      </w:pPr>
      <w:bookmarkStart w:id="0" w:name="_Toc103967953"/>
      <w:r>
        <w:t>MODULOS PRE INSTALADOS ODOO</w:t>
      </w:r>
      <w:bookmarkEnd w:id="0"/>
    </w:p>
    <w:p w14:paraId="5D913AA7" w14:textId="06415E5F" w:rsidR="00480676" w:rsidRDefault="00480676" w:rsidP="00480676">
      <w:r>
        <w:rPr>
          <w:noProof/>
        </w:rPr>
        <w:drawing>
          <wp:inline distT="0" distB="0" distL="0" distR="0" wp14:anchorId="2A371E6E" wp14:editId="45F6644D">
            <wp:extent cx="5607050" cy="2641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2952" w14:textId="2BA61A73" w:rsidR="00480676" w:rsidRDefault="00480676" w:rsidP="00480676"/>
    <w:p w14:paraId="1E518A17" w14:textId="60BE58AA" w:rsidR="00480676" w:rsidRDefault="00480676" w:rsidP="00480676">
      <w:pPr>
        <w:pStyle w:val="Ttulo1"/>
        <w:rPr>
          <w:lang w:val="es-ES"/>
        </w:rPr>
      </w:pPr>
      <w:bookmarkStart w:id="1" w:name="_Toc103967954"/>
      <w:r w:rsidRPr="00480676">
        <w:rPr>
          <w:lang w:val="es-ES"/>
        </w:rPr>
        <w:t>COMO SE ORGANIZAN LOS M</w:t>
      </w:r>
      <w:r>
        <w:rPr>
          <w:lang w:val="es-ES"/>
        </w:rPr>
        <w:t>ODULOS EN ODOO</w:t>
      </w:r>
      <w:bookmarkEnd w:id="1"/>
    </w:p>
    <w:p w14:paraId="015C4AED" w14:textId="22A0E7D2" w:rsidR="00480676" w:rsidRDefault="00480676" w:rsidP="00480676">
      <w:pPr>
        <w:rPr>
          <w:lang w:val="es-ES"/>
        </w:rPr>
      </w:pPr>
    </w:p>
    <w:p w14:paraId="11EA3B2F" w14:textId="751DA636" w:rsidR="00480676" w:rsidRDefault="00480676" w:rsidP="0048067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F729E0C" wp14:editId="1BF8B770">
            <wp:extent cx="2089150" cy="39370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49E0" w14:textId="30FBC0EA" w:rsidR="00480676" w:rsidRDefault="00480676" w:rsidP="00480676">
      <w:pPr>
        <w:rPr>
          <w:lang w:val="es-ES"/>
        </w:rPr>
      </w:pPr>
    </w:p>
    <w:p w14:paraId="4524A30E" w14:textId="299025F5" w:rsidR="00480676" w:rsidRDefault="00480676" w:rsidP="00480676">
      <w:pPr>
        <w:rPr>
          <w:lang w:val="es-ES"/>
        </w:rPr>
      </w:pPr>
    </w:p>
    <w:p w14:paraId="1A0CE1A0" w14:textId="418C04A4" w:rsidR="00480676" w:rsidRDefault="00480676" w:rsidP="00480676">
      <w:pPr>
        <w:pStyle w:val="Ttulo1"/>
        <w:rPr>
          <w:lang w:val="es-ES"/>
        </w:rPr>
      </w:pPr>
      <w:bookmarkStart w:id="2" w:name="_Toc103967955"/>
      <w:r>
        <w:rPr>
          <w:lang w:val="es-ES"/>
        </w:rPr>
        <w:t>OBTEN INFORMACION SOBRE LOS MODULOS</w:t>
      </w:r>
      <w:bookmarkEnd w:id="2"/>
      <w:r>
        <w:rPr>
          <w:lang w:val="es-ES"/>
        </w:rPr>
        <w:t xml:space="preserve"> </w:t>
      </w:r>
    </w:p>
    <w:p w14:paraId="339ACFE3" w14:textId="1A9191F0" w:rsidR="00480676" w:rsidRDefault="00480676" w:rsidP="0048067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Información sobre algunos de los módulos pre instalados de </w:t>
      </w:r>
      <w:proofErr w:type="spellStart"/>
      <w:r>
        <w:rPr>
          <w:lang w:val="es-ES"/>
        </w:rPr>
        <w:t>odoo</w:t>
      </w:r>
      <w:proofErr w:type="spellEnd"/>
    </w:p>
    <w:p w14:paraId="2B1DF288" w14:textId="093ECA72" w:rsidR="00480676" w:rsidRDefault="00480676" w:rsidP="0048067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D073A09" wp14:editId="32239955">
            <wp:extent cx="5607050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3741" w14:textId="6B1CDEB8" w:rsidR="00480676" w:rsidRDefault="00480676" w:rsidP="00480676">
      <w:pPr>
        <w:rPr>
          <w:lang w:val="es-ES"/>
        </w:rPr>
      </w:pPr>
    </w:p>
    <w:p w14:paraId="4D9939A5" w14:textId="11BB13AD" w:rsidR="00480676" w:rsidRDefault="00480676" w:rsidP="0048067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032C0A7" wp14:editId="7238A948">
            <wp:extent cx="5613400" cy="31750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93B0" w14:textId="41950C77" w:rsidR="00480676" w:rsidRDefault="00480676" w:rsidP="00480676">
      <w:pPr>
        <w:rPr>
          <w:lang w:val="es-ES"/>
        </w:rPr>
      </w:pPr>
    </w:p>
    <w:p w14:paraId="0E0C0095" w14:textId="2D072B72" w:rsidR="00480676" w:rsidRDefault="00480676" w:rsidP="0048067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EAAE9A" wp14:editId="6061C2A6">
            <wp:extent cx="5600700" cy="2400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778E" w14:textId="447FAFF5" w:rsidR="00480676" w:rsidRDefault="00480676" w:rsidP="00480676">
      <w:pPr>
        <w:rPr>
          <w:lang w:val="es-ES"/>
        </w:rPr>
      </w:pPr>
    </w:p>
    <w:p w14:paraId="718E3287" w14:textId="09594A82" w:rsidR="00480676" w:rsidRPr="00480676" w:rsidRDefault="00480676" w:rsidP="00480676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C801205" wp14:editId="0B4FA428">
            <wp:extent cx="5600700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AD62" w14:textId="77777777" w:rsidR="00C906DB" w:rsidRPr="00480676" w:rsidRDefault="00C906DB" w:rsidP="00C906DB">
      <w:pPr>
        <w:rPr>
          <w:lang w:val="es-ES"/>
        </w:rPr>
      </w:pPr>
    </w:p>
    <w:sectPr w:rsidR="00C906DB" w:rsidRPr="00480676" w:rsidSect="0052116D">
      <w:footerReference w:type="default" r:id="rId14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CDD9" w14:textId="77777777" w:rsidR="00D21678" w:rsidRDefault="00D21678" w:rsidP="0052116D">
      <w:pPr>
        <w:spacing w:after="0" w:line="240" w:lineRule="auto"/>
      </w:pPr>
      <w:r>
        <w:separator/>
      </w:r>
    </w:p>
  </w:endnote>
  <w:endnote w:type="continuationSeparator" w:id="0">
    <w:p w14:paraId="56F1D349" w14:textId="77777777" w:rsidR="00D21678" w:rsidRDefault="00D21678" w:rsidP="0052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-1171097165"/>
      <w:docPartObj>
        <w:docPartGallery w:val="Page Numbers (Bottom of Page)"/>
        <w:docPartUnique/>
      </w:docPartObj>
    </w:sdtPr>
    <w:sdtEndPr/>
    <w:sdtContent>
      <w:p w14:paraId="2F1E7268" w14:textId="77777777" w:rsidR="0052116D" w:rsidRDefault="0052116D">
        <w:pPr>
          <w:pStyle w:val="Piedepgina"/>
          <w:jc w:val="center"/>
        </w:pPr>
        <w:r>
          <w:rPr>
            <w:lang w:val="es-ES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>]</w:t>
        </w:r>
      </w:p>
    </w:sdtContent>
  </w:sdt>
  <w:p w14:paraId="3E17D01B" w14:textId="77777777" w:rsidR="0052116D" w:rsidRDefault="005211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6C91" w14:textId="77777777" w:rsidR="00D21678" w:rsidRDefault="00D21678" w:rsidP="0052116D">
      <w:pPr>
        <w:spacing w:after="0" w:line="240" w:lineRule="auto"/>
      </w:pPr>
      <w:r>
        <w:separator/>
      </w:r>
    </w:p>
  </w:footnote>
  <w:footnote w:type="continuationSeparator" w:id="0">
    <w:p w14:paraId="792869E1" w14:textId="77777777" w:rsidR="00D21678" w:rsidRDefault="00D21678" w:rsidP="00521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CA"/>
    <w:multiLevelType w:val="hybridMultilevel"/>
    <w:tmpl w:val="585885E4"/>
    <w:lvl w:ilvl="0" w:tplc="5E229A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896CB8"/>
    <w:multiLevelType w:val="hybridMultilevel"/>
    <w:tmpl w:val="8FF09012"/>
    <w:lvl w:ilvl="0" w:tplc="4516C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CF6F13"/>
    <w:multiLevelType w:val="hybridMultilevel"/>
    <w:tmpl w:val="B0647EA0"/>
    <w:lvl w:ilvl="0" w:tplc="9EF6D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8953C0"/>
    <w:multiLevelType w:val="hybridMultilevel"/>
    <w:tmpl w:val="B686CD08"/>
    <w:lvl w:ilvl="0" w:tplc="528654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548CE"/>
    <w:multiLevelType w:val="hybridMultilevel"/>
    <w:tmpl w:val="18249594"/>
    <w:lvl w:ilvl="0" w:tplc="0C160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C5442"/>
    <w:multiLevelType w:val="hybridMultilevel"/>
    <w:tmpl w:val="86201F7C"/>
    <w:lvl w:ilvl="0" w:tplc="A45ABA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76"/>
    <w:rsid w:val="00311FA9"/>
    <w:rsid w:val="00480676"/>
    <w:rsid w:val="0052116D"/>
    <w:rsid w:val="00611017"/>
    <w:rsid w:val="00647E11"/>
    <w:rsid w:val="00764160"/>
    <w:rsid w:val="009458A2"/>
    <w:rsid w:val="00A96790"/>
    <w:rsid w:val="00C103A8"/>
    <w:rsid w:val="00C37CE7"/>
    <w:rsid w:val="00C675FE"/>
    <w:rsid w:val="00C906DB"/>
    <w:rsid w:val="00D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B9F7"/>
  <w15:chartTrackingRefBased/>
  <w15:docId w15:val="{84E6A249-93B8-4FAE-8832-B1DEC246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3A8"/>
  </w:style>
  <w:style w:type="paragraph" w:styleId="Ttulo1">
    <w:name w:val="heading 1"/>
    <w:basedOn w:val="Normal"/>
    <w:next w:val="Normal"/>
    <w:link w:val="Ttulo1Car"/>
    <w:uiPriority w:val="9"/>
    <w:qFormat/>
    <w:rsid w:val="00C103A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03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03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03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03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03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03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03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03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03A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2116D"/>
  </w:style>
  <w:style w:type="paragraph" w:styleId="Encabezado">
    <w:name w:val="header"/>
    <w:basedOn w:val="Normal"/>
    <w:link w:val="Encabezado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16D"/>
  </w:style>
  <w:style w:type="paragraph" w:styleId="Piedepgina">
    <w:name w:val="footer"/>
    <w:basedOn w:val="Normal"/>
    <w:link w:val="PiedepginaCar"/>
    <w:uiPriority w:val="99"/>
    <w:unhideWhenUsed/>
    <w:rsid w:val="005211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16D"/>
  </w:style>
  <w:style w:type="paragraph" w:styleId="Prrafodelista">
    <w:name w:val="List Paragraph"/>
    <w:basedOn w:val="Normal"/>
    <w:uiPriority w:val="34"/>
    <w:qFormat/>
    <w:rsid w:val="00C675F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A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03A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03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03A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03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03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03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03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03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03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C103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C103A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C103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103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103A8"/>
    <w:rPr>
      <w:b/>
      <w:bCs/>
    </w:rPr>
  </w:style>
  <w:style w:type="character" w:styleId="nfasis">
    <w:name w:val="Emphasis"/>
    <w:basedOn w:val="Fuentedeprrafopredeter"/>
    <w:uiPriority w:val="20"/>
    <w:qFormat/>
    <w:rsid w:val="00C103A8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C103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03A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03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03A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103A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103A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103A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C103A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103A8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C103A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103A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ica\Desktop\Sistemas%20de%20Gestion%20Empresarial\Plantilla%20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56E55-7920-47DB-B9E0-51E1B59D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SGE</Template>
  <TotalTime>4</TotalTime>
  <Pages>6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Gestion Empresarial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Gestion Empresarial</dc:title>
  <dc:subject/>
  <dc:creator>roy denys calderon</dc:creator>
  <cp:keywords/>
  <dc:description/>
  <cp:lastModifiedBy>roy denys calderon</cp:lastModifiedBy>
  <cp:revision>1</cp:revision>
  <cp:lastPrinted>2022-05-20T17:39:00Z</cp:lastPrinted>
  <dcterms:created xsi:type="dcterms:W3CDTF">2022-05-20T17:35:00Z</dcterms:created>
  <dcterms:modified xsi:type="dcterms:W3CDTF">2022-05-20T17:39:00Z</dcterms:modified>
</cp:coreProperties>
</file>