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3943977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7A45250E" w14:textId="6968AD26" w:rsidR="00C103A8" w:rsidRDefault="0052116D" w:rsidP="000A7D8A">
          <w:pPr>
            <w:rPr>
              <w:lang w:val="es-ES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DF1F74" wp14:editId="6BC67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FC673D" w14:textId="77777777" w:rsidR="0052116D" w:rsidRPr="0052116D" w:rsidRDefault="00F36DEC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Sistemas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 Gestion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Empresarial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1172F6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51CD8B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52116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roy denys calderon</w:t>
                                      </w:r>
                                    </w:p>
                                  </w:sdtContent>
                                </w:sdt>
                                <w:p w14:paraId="10473CEB" w14:textId="77777777" w:rsidR="0052116D" w:rsidRPr="0052116D" w:rsidRDefault="009B318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211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DF1F74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FC673D" w14:textId="77777777" w:rsidR="0052116D" w:rsidRPr="0052116D" w:rsidRDefault="00F36DEC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Sistemas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 Gestion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Empresarial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1172F6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F51CD8B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52116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roy denys calderon</w:t>
                                </w:r>
                              </w:p>
                            </w:sdtContent>
                          </w:sdt>
                          <w:p w14:paraId="10473CEB" w14:textId="77777777" w:rsidR="0052116D" w:rsidRPr="0052116D" w:rsidRDefault="009B318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211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49AB90CF" w14:textId="4AFF2CA4" w:rsidR="00C103A8" w:rsidRDefault="00C103A8" w:rsidP="00C103A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5B30CD" wp14:editId="7C6BF3D9">
            <wp:extent cx="5610225" cy="12192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7E53" w14:textId="22DAFB77" w:rsidR="000A7D8A" w:rsidRDefault="000A7D8A" w:rsidP="00C103A8">
      <w:pPr>
        <w:rPr>
          <w:lang w:val="es-ES"/>
        </w:rPr>
      </w:pPr>
    </w:p>
    <w:p w14:paraId="45EDB861" w14:textId="4BC74B43" w:rsidR="000A7D8A" w:rsidRDefault="000A7D8A" w:rsidP="00C103A8">
      <w:pPr>
        <w:rPr>
          <w:lang w:val="es-ES"/>
        </w:rPr>
      </w:pPr>
    </w:p>
    <w:p w14:paraId="379F2401" w14:textId="6F350BF5" w:rsidR="000A7D8A" w:rsidRDefault="000A7D8A" w:rsidP="00C103A8">
      <w:pPr>
        <w:rPr>
          <w:lang w:val="es-ES"/>
        </w:rPr>
      </w:pPr>
    </w:p>
    <w:p w14:paraId="6118AEC9" w14:textId="0AF64DBC" w:rsidR="000A7D8A" w:rsidRDefault="000A7D8A" w:rsidP="00C103A8">
      <w:pPr>
        <w:rPr>
          <w:lang w:val="es-ES"/>
        </w:rPr>
      </w:pPr>
    </w:p>
    <w:p w14:paraId="2610CA50" w14:textId="4CC53ED0" w:rsidR="000A7D8A" w:rsidRDefault="000A7D8A" w:rsidP="00C103A8">
      <w:pPr>
        <w:rPr>
          <w:lang w:val="es-ES"/>
        </w:rPr>
      </w:pPr>
    </w:p>
    <w:p w14:paraId="46078003" w14:textId="28C6D3C0" w:rsidR="000A7D8A" w:rsidRDefault="000A7D8A" w:rsidP="00C103A8">
      <w:pPr>
        <w:rPr>
          <w:lang w:val="es-ES"/>
        </w:rPr>
      </w:pPr>
    </w:p>
    <w:p w14:paraId="6EB62C5D" w14:textId="5DD0CDCA" w:rsidR="000A7D8A" w:rsidRDefault="000A7D8A" w:rsidP="00C103A8">
      <w:pPr>
        <w:rPr>
          <w:lang w:val="es-ES"/>
        </w:rPr>
      </w:pPr>
    </w:p>
    <w:p w14:paraId="2E73AEB4" w14:textId="2701ED95" w:rsidR="000A7D8A" w:rsidRDefault="000A7D8A" w:rsidP="00C103A8">
      <w:pPr>
        <w:rPr>
          <w:lang w:val="es-ES"/>
        </w:rPr>
      </w:pPr>
    </w:p>
    <w:p w14:paraId="10043DD4" w14:textId="0DC4B98C" w:rsidR="000A7D8A" w:rsidRDefault="000A7D8A" w:rsidP="00C103A8">
      <w:pPr>
        <w:rPr>
          <w:lang w:val="es-ES"/>
        </w:rPr>
      </w:pPr>
    </w:p>
    <w:p w14:paraId="4F0EE6EE" w14:textId="09BE25B6" w:rsidR="000A7D8A" w:rsidRDefault="000A7D8A" w:rsidP="00C103A8">
      <w:pPr>
        <w:rPr>
          <w:lang w:val="es-ES"/>
        </w:rPr>
      </w:pPr>
    </w:p>
    <w:p w14:paraId="5EB96426" w14:textId="0943E604" w:rsidR="000A7D8A" w:rsidRDefault="000A7D8A" w:rsidP="00C103A8">
      <w:pPr>
        <w:rPr>
          <w:lang w:val="es-ES"/>
        </w:rPr>
      </w:pPr>
    </w:p>
    <w:p w14:paraId="0CDBE3A0" w14:textId="6AB81F21" w:rsidR="000A7D8A" w:rsidRDefault="000A7D8A" w:rsidP="00C103A8">
      <w:pPr>
        <w:rPr>
          <w:lang w:val="es-ES"/>
        </w:rPr>
      </w:pPr>
    </w:p>
    <w:p w14:paraId="348F230F" w14:textId="7240C9C4" w:rsidR="000A7D8A" w:rsidRDefault="000A7D8A" w:rsidP="00C103A8">
      <w:pPr>
        <w:rPr>
          <w:lang w:val="es-ES"/>
        </w:rPr>
      </w:pPr>
    </w:p>
    <w:p w14:paraId="3A8963CF" w14:textId="43C6BC90" w:rsidR="000A7D8A" w:rsidRDefault="000A7D8A" w:rsidP="00C103A8">
      <w:pPr>
        <w:rPr>
          <w:lang w:val="es-ES"/>
        </w:rPr>
      </w:pPr>
    </w:p>
    <w:p w14:paraId="3A3CBB47" w14:textId="46E959E6" w:rsidR="000A7D8A" w:rsidRDefault="000A7D8A" w:rsidP="00C103A8">
      <w:pPr>
        <w:rPr>
          <w:lang w:val="es-ES"/>
        </w:rPr>
      </w:pPr>
    </w:p>
    <w:p w14:paraId="012AB4DC" w14:textId="5E690967" w:rsidR="000A7D8A" w:rsidRDefault="000A7D8A" w:rsidP="00C103A8">
      <w:pPr>
        <w:rPr>
          <w:lang w:val="es-ES"/>
        </w:rPr>
      </w:pPr>
    </w:p>
    <w:p w14:paraId="7E9A9812" w14:textId="0BC8E62D" w:rsidR="000A7D8A" w:rsidRDefault="000A7D8A" w:rsidP="00C103A8">
      <w:pPr>
        <w:rPr>
          <w:lang w:val="es-ES"/>
        </w:rPr>
      </w:pPr>
    </w:p>
    <w:p w14:paraId="3532F4BC" w14:textId="7EE3A676" w:rsidR="000A7D8A" w:rsidRDefault="000A7D8A" w:rsidP="00C103A8">
      <w:pPr>
        <w:rPr>
          <w:lang w:val="es-ES"/>
        </w:rPr>
      </w:pPr>
    </w:p>
    <w:p w14:paraId="7E75F8B8" w14:textId="0ED3B4CA" w:rsidR="000A7D8A" w:rsidRDefault="000A7D8A" w:rsidP="00C103A8">
      <w:pPr>
        <w:rPr>
          <w:lang w:val="es-ES"/>
        </w:rPr>
      </w:pPr>
    </w:p>
    <w:p w14:paraId="6ACB6C4B" w14:textId="19065AF5" w:rsidR="000A7D8A" w:rsidRDefault="000A7D8A" w:rsidP="00C103A8">
      <w:pPr>
        <w:rPr>
          <w:lang w:val="es-ES"/>
        </w:rPr>
      </w:pPr>
    </w:p>
    <w:p w14:paraId="23DC1716" w14:textId="4D6E75AB" w:rsidR="000A7D8A" w:rsidRDefault="000A7D8A" w:rsidP="00C103A8">
      <w:pPr>
        <w:rPr>
          <w:lang w:val="es-ES"/>
        </w:rPr>
      </w:pPr>
    </w:p>
    <w:p w14:paraId="21A4F053" w14:textId="4FA45367" w:rsidR="000A7D8A" w:rsidRDefault="000A7D8A" w:rsidP="00C103A8">
      <w:pPr>
        <w:rPr>
          <w:lang w:val="es-ES"/>
        </w:rPr>
      </w:pPr>
    </w:p>
    <w:p w14:paraId="6E20798C" w14:textId="6EE3D59C" w:rsidR="000A7D8A" w:rsidRDefault="000A7D8A" w:rsidP="00C103A8">
      <w:pPr>
        <w:rPr>
          <w:lang w:val="es-ES"/>
        </w:rPr>
      </w:pPr>
    </w:p>
    <w:p w14:paraId="3586B54A" w14:textId="0BE595DA" w:rsidR="000A7D8A" w:rsidRDefault="000A7D8A" w:rsidP="00C103A8">
      <w:pPr>
        <w:rPr>
          <w:lang w:val="es-ES"/>
        </w:rPr>
      </w:pPr>
    </w:p>
    <w:p w14:paraId="01B287FE" w14:textId="3917CCCD" w:rsidR="000A7D8A" w:rsidRDefault="000A7D8A" w:rsidP="00C103A8">
      <w:pPr>
        <w:rPr>
          <w:lang w:val="es-ES"/>
        </w:rPr>
      </w:pPr>
    </w:p>
    <w:p w14:paraId="6118B0C9" w14:textId="0B42F779" w:rsidR="000A7D8A" w:rsidRDefault="000A7D8A" w:rsidP="00C103A8">
      <w:pPr>
        <w:rPr>
          <w:lang w:val="es-ES"/>
        </w:rPr>
      </w:pPr>
    </w:p>
    <w:sdt>
      <w:sdtPr>
        <w:rPr>
          <w:lang w:val="es-ES"/>
        </w:rPr>
        <w:id w:val="19599972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C3434DC" w14:textId="06E3A3EB" w:rsidR="009C6A9C" w:rsidRDefault="009C6A9C">
          <w:pPr>
            <w:pStyle w:val="TtuloTDC"/>
          </w:pPr>
          <w:r>
            <w:rPr>
              <w:lang w:val="es-ES"/>
            </w:rPr>
            <w:t>Contenido</w:t>
          </w:r>
        </w:p>
        <w:p w14:paraId="116FF6AE" w14:textId="02EB856C" w:rsidR="009C6A9C" w:rsidRDefault="009C6A9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16714" w:history="1">
            <w:r w:rsidRPr="00BE4EC3">
              <w:rPr>
                <w:rStyle w:val="Hipervnculo"/>
                <w:noProof/>
                <w:lang w:val="es-ES"/>
              </w:rPr>
              <w:t>CONFIGURA LAS REGLAS DE AMBOS ALMACENES PARA QUE SE COMPORTEN COMO EL ALMACEN DE AGUILAS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B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321A" w14:textId="4DD49343" w:rsidR="009C6A9C" w:rsidRDefault="009C6A9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816715" w:history="1">
            <w:r w:rsidRPr="00BE4EC3">
              <w:rPr>
                <w:rStyle w:val="Hipervnculo"/>
                <w:noProof/>
                <w:lang w:val="es-ES"/>
              </w:rPr>
              <w:t>ESTABLECE REGLAS DE ABASTECIMIENTO PARA UN PRODUCTO EN EL ALMACEN CON LAS RUTAS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B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CE76" w14:textId="1123DB77" w:rsidR="009C6A9C" w:rsidRDefault="009C6A9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816716" w:history="1">
            <w:r w:rsidRPr="00BE4EC3">
              <w:rPr>
                <w:rStyle w:val="Hipervnculo"/>
                <w:noProof/>
                <w:lang w:val="es-ES"/>
              </w:rPr>
              <w:t>ESTABLECE REGLAS DE ABASTECIMIENTO PARA EL MISMO PRODUCTO EN EL ALMACEN DE AGUILAS Y MORATALLA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B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557E" w14:textId="507EC9D7" w:rsidR="009C6A9C" w:rsidRDefault="009C6A9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816717" w:history="1">
            <w:r w:rsidRPr="00BE4EC3">
              <w:rPr>
                <w:rStyle w:val="Hipervnculo"/>
                <w:noProof/>
                <w:lang w:val="es-ES"/>
              </w:rPr>
              <w:t>ESTABLECER LAS CANTIDADES DE STOCK DEL PRODUCTO SELECCIONADO POR DEBAJO DE LAS REGLAS DE ABASTECIMIENTO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B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8756" w14:textId="6F1B5E30" w:rsidR="009C6A9C" w:rsidRDefault="009C6A9C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2816718" w:history="1">
            <w:r w:rsidRPr="00BE4EC3">
              <w:rPr>
                <w:rStyle w:val="Hipervnculo"/>
                <w:noProof/>
                <w:lang w:val="es-ES"/>
              </w:rPr>
              <w:t>COMPROBAR QUE SE HAN CREADO LOS DOCUMENTOS NECESARIOS PARA SATISFACER TODAS LAS RUTAS DE ABASTECIMIENTO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B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8522" w14:textId="3A37B9E7" w:rsidR="009C6A9C" w:rsidRDefault="009C6A9C">
          <w:r>
            <w:rPr>
              <w:b/>
              <w:bCs/>
              <w:lang w:val="es-ES"/>
            </w:rPr>
            <w:fldChar w:fldCharType="end"/>
          </w:r>
        </w:p>
      </w:sdtContent>
    </w:sdt>
    <w:p w14:paraId="231C9861" w14:textId="1B0E764A" w:rsidR="000A7D8A" w:rsidRDefault="000A7D8A" w:rsidP="00C103A8">
      <w:pPr>
        <w:rPr>
          <w:lang w:val="es-ES"/>
        </w:rPr>
      </w:pPr>
    </w:p>
    <w:p w14:paraId="14DCBF70" w14:textId="73A8FB42" w:rsidR="000A7D8A" w:rsidRDefault="000A7D8A" w:rsidP="00C103A8">
      <w:pPr>
        <w:rPr>
          <w:lang w:val="es-ES"/>
        </w:rPr>
      </w:pPr>
    </w:p>
    <w:p w14:paraId="34BC0F6F" w14:textId="2DA8E3ED" w:rsidR="000A7D8A" w:rsidRDefault="000A7D8A" w:rsidP="00C103A8">
      <w:pPr>
        <w:rPr>
          <w:lang w:val="es-ES"/>
        </w:rPr>
      </w:pPr>
    </w:p>
    <w:p w14:paraId="433CC354" w14:textId="0D1E4B41" w:rsidR="000A7D8A" w:rsidRDefault="000A7D8A" w:rsidP="00C103A8">
      <w:pPr>
        <w:rPr>
          <w:lang w:val="es-ES"/>
        </w:rPr>
      </w:pPr>
    </w:p>
    <w:p w14:paraId="5E39B901" w14:textId="677B44A3" w:rsidR="000A7D8A" w:rsidRDefault="000A7D8A" w:rsidP="00C103A8">
      <w:pPr>
        <w:rPr>
          <w:lang w:val="es-ES"/>
        </w:rPr>
      </w:pPr>
    </w:p>
    <w:p w14:paraId="7F0502EB" w14:textId="7E4DEC2D" w:rsidR="000A7D8A" w:rsidRDefault="000A7D8A" w:rsidP="00C103A8">
      <w:pPr>
        <w:rPr>
          <w:lang w:val="es-ES"/>
        </w:rPr>
      </w:pPr>
    </w:p>
    <w:p w14:paraId="0E6A6F77" w14:textId="2442D81D" w:rsidR="000A7D8A" w:rsidRDefault="000A7D8A" w:rsidP="00C103A8">
      <w:pPr>
        <w:rPr>
          <w:lang w:val="es-ES"/>
        </w:rPr>
      </w:pPr>
    </w:p>
    <w:p w14:paraId="336986A2" w14:textId="725ED43C" w:rsidR="000A7D8A" w:rsidRDefault="000A7D8A" w:rsidP="00C103A8">
      <w:pPr>
        <w:rPr>
          <w:lang w:val="es-ES"/>
        </w:rPr>
      </w:pPr>
    </w:p>
    <w:p w14:paraId="3B00E467" w14:textId="2C471EC2" w:rsidR="000A7D8A" w:rsidRDefault="000A7D8A" w:rsidP="00C103A8">
      <w:pPr>
        <w:rPr>
          <w:lang w:val="es-ES"/>
        </w:rPr>
      </w:pPr>
    </w:p>
    <w:p w14:paraId="3F73BC10" w14:textId="56028582" w:rsidR="000A7D8A" w:rsidRDefault="000A7D8A" w:rsidP="00C103A8">
      <w:pPr>
        <w:rPr>
          <w:lang w:val="es-ES"/>
        </w:rPr>
      </w:pPr>
    </w:p>
    <w:p w14:paraId="39C8A1F2" w14:textId="60F992F5" w:rsidR="000A7D8A" w:rsidRDefault="000A7D8A" w:rsidP="00C103A8">
      <w:pPr>
        <w:rPr>
          <w:lang w:val="es-ES"/>
        </w:rPr>
      </w:pPr>
    </w:p>
    <w:p w14:paraId="6187BD3C" w14:textId="2F7386C8" w:rsidR="000A7D8A" w:rsidRDefault="000A7D8A" w:rsidP="00C103A8">
      <w:pPr>
        <w:rPr>
          <w:lang w:val="es-ES"/>
        </w:rPr>
      </w:pPr>
    </w:p>
    <w:p w14:paraId="7E067447" w14:textId="58A7CEE3" w:rsidR="000A7D8A" w:rsidRDefault="000A7D8A" w:rsidP="00C103A8">
      <w:pPr>
        <w:rPr>
          <w:lang w:val="es-ES"/>
        </w:rPr>
      </w:pPr>
    </w:p>
    <w:p w14:paraId="38B8C77C" w14:textId="23C9C4E7" w:rsidR="000A7D8A" w:rsidRDefault="000A7D8A" w:rsidP="00C103A8">
      <w:pPr>
        <w:rPr>
          <w:lang w:val="es-ES"/>
        </w:rPr>
      </w:pPr>
    </w:p>
    <w:p w14:paraId="0E939821" w14:textId="4F3FE508" w:rsidR="000A7D8A" w:rsidRDefault="000A7D8A" w:rsidP="00C103A8">
      <w:pPr>
        <w:rPr>
          <w:lang w:val="es-ES"/>
        </w:rPr>
      </w:pPr>
    </w:p>
    <w:p w14:paraId="614242D7" w14:textId="460B1144" w:rsidR="000A7D8A" w:rsidRDefault="000A7D8A" w:rsidP="00C103A8">
      <w:pPr>
        <w:rPr>
          <w:lang w:val="es-ES"/>
        </w:rPr>
      </w:pPr>
    </w:p>
    <w:p w14:paraId="31A22B68" w14:textId="3567F61F" w:rsidR="000A7D8A" w:rsidRDefault="000A7D8A" w:rsidP="00C103A8">
      <w:pPr>
        <w:rPr>
          <w:lang w:val="es-ES"/>
        </w:rPr>
      </w:pPr>
    </w:p>
    <w:p w14:paraId="7059C5B8" w14:textId="3F032878" w:rsidR="000A7D8A" w:rsidRDefault="000A7D8A" w:rsidP="00C103A8">
      <w:pPr>
        <w:rPr>
          <w:lang w:val="es-ES"/>
        </w:rPr>
      </w:pPr>
    </w:p>
    <w:p w14:paraId="77344A8C" w14:textId="2C1CDD96" w:rsidR="000A7D8A" w:rsidRDefault="000A7D8A" w:rsidP="00C103A8">
      <w:pPr>
        <w:rPr>
          <w:lang w:val="es-ES"/>
        </w:rPr>
      </w:pPr>
    </w:p>
    <w:p w14:paraId="6A6D9FBA" w14:textId="0A95936A" w:rsidR="000A7D8A" w:rsidRDefault="000A7D8A" w:rsidP="00C103A8">
      <w:pPr>
        <w:rPr>
          <w:lang w:val="es-ES"/>
        </w:rPr>
      </w:pPr>
    </w:p>
    <w:p w14:paraId="2745121D" w14:textId="1FD4BCC0" w:rsidR="000A7D8A" w:rsidRDefault="000A7D8A" w:rsidP="00C103A8">
      <w:pPr>
        <w:rPr>
          <w:lang w:val="es-ES"/>
        </w:rPr>
      </w:pPr>
    </w:p>
    <w:p w14:paraId="138C5CC0" w14:textId="0ACEDFFC" w:rsidR="000A7D8A" w:rsidRDefault="000A7D8A" w:rsidP="00C103A8">
      <w:pPr>
        <w:rPr>
          <w:lang w:val="es-ES"/>
        </w:rPr>
      </w:pPr>
    </w:p>
    <w:p w14:paraId="3D737CCC" w14:textId="6F3B7197" w:rsidR="000A7D8A" w:rsidRDefault="000A7D8A" w:rsidP="009C6A9C">
      <w:pPr>
        <w:pStyle w:val="Ttulo1"/>
        <w:rPr>
          <w:lang w:val="es-ES"/>
        </w:rPr>
      </w:pPr>
      <w:bookmarkStart w:id="0" w:name="_Toc102816714"/>
      <w:r>
        <w:rPr>
          <w:lang w:val="es-ES"/>
        </w:rPr>
        <w:lastRenderedPageBreak/>
        <w:t>CONFIGURA LAS REGLAS DE AMBOS ALMACENES PARA QUE SE COMPORTEN COMO EL ALMACEN DE AGUILAS</w:t>
      </w:r>
      <w:bookmarkEnd w:id="0"/>
    </w:p>
    <w:p w14:paraId="5681A032" w14:textId="664ACBDF" w:rsidR="000A7D8A" w:rsidRDefault="000A7D8A" w:rsidP="000A7D8A">
      <w:pPr>
        <w:rPr>
          <w:lang w:val="es-ES"/>
        </w:rPr>
      </w:pPr>
    </w:p>
    <w:p w14:paraId="5E7C0E1D" w14:textId="77777777" w:rsidR="009C6A9C" w:rsidRDefault="009C6A9C" w:rsidP="000A7D8A">
      <w:pPr>
        <w:rPr>
          <w:lang w:val="es-ES"/>
        </w:rPr>
      </w:pPr>
    </w:p>
    <w:p w14:paraId="0F325945" w14:textId="3960300F" w:rsidR="000A7D8A" w:rsidRDefault="000A7D8A" w:rsidP="000A7D8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Establecemos en la ruta comprar únicamente el </w:t>
      </w:r>
      <w:r w:rsidR="009C6A9C">
        <w:rPr>
          <w:lang w:val="es-ES"/>
        </w:rPr>
        <w:t>almacén</w:t>
      </w:r>
      <w:r>
        <w:rPr>
          <w:lang w:val="es-ES"/>
        </w:rPr>
        <w:t xml:space="preserve"> principal Santomera como ubicación de destino</w:t>
      </w:r>
    </w:p>
    <w:p w14:paraId="48C19236" w14:textId="0D736B3B" w:rsidR="000A7D8A" w:rsidRDefault="000A7D8A" w:rsidP="000A7D8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 ambos almacenes tanto Moratalla como águilas ponemos el restablecimiento desde el </w:t>
      </w:r>
      <w:r w:rsidR="009C6A9C">
        <w:rPr>
          <w:lang w:val="es-ES"/>
        </w:rPr>
        <w:t>almacén</w:t>
      </w:r>
      <w:r>
        <w:rPr>
          <w:lang w:val="es-ES"/>
        </w:rPr>
        <w:t xml:space="preserve"> principal Santomera</w:t>
      </w:r>
    </w:p>
    <w:p w14:paraId="65624326" w14:textId="1793196E" w:rsidR="000A7D8A" w:rsidRDefault="000A7D8A" w:rsidP="000A7D8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Cuando aplicamos los cambios en rutas nos aparecen dos nuevas reglas que son las que usaremos para el restablecimiento de los dos almacenes Moratalla y águilas</w:t>
      </w:r>
    </w:p>
    <w:p w14:paraId="67C97DD3" w14:textId="7DB46F08" w:rsidR="000A7D8A" w:rsidRPr="000A7D8A" w:rsidRDefault="000A7D8A" w:rsidP="000A7D8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En </w:t>
      </w:r>
      <w:r w:rsidR="00667314">
        <w:rPr>
          <w:lang w:val="es-ES"/>
        </w:rPr>
        <w:t>esta imagen</w:t>
      </w:r>
      <w:r>
        <w:rPr>
          <w:lang w:val="es-ES"/>
        </w:rPr>
        <w:t xml:space="preserve"> podemos ver la ruta de Moratalla como va a ser restablecida del </w:t>
      </w:r>
      <w:r w:rsidR="009C6A9C">
        <w:rPr>
          <w:lang w:val="es-ES"/>
        </w:rPr>
        <w:t>almacén</w:t>
      </w:r>
      <w:r>
        <w:rPr>
          <w:lang w:val="es-ES"/>
        </w:rPr>
        <w:t xml:space="preserve"> </w:t>
      </w:r>
      <w:r w:rsidR="009C6A9C">
        <w:rPr>
          <w:lang w:val="es-ES"/>
        </w:rPr>
        <w:t>Santomera</w:t>
      </w:r>
    </w:p>
    <w:p w14:paraId="2373F2FE" w14:textId="323DCAD3" w:rsidR="000A7D8A" w:rsidRDefault="000A7D8A" w:rsidP="000A7D8A">
      <w:pPr>
        <w:pStyle w:val="Prrafodelista"/>
        <w:rPr>
          <w:lang w:val="es-ES"/>
        </w:rPr>
      </w:pPr>
    </w:p>
    <w:p w14:paraId="079ABE3F" w14:textId="56813633" w:rsidR="000A7D8A" w:rsidRDefault="000A7D8A" w:rsidP="000A7D8A">
      <w:pPr>
        <w:pStyle w:val="Prrafodelista"/>
        <w:rPr>
          <w:lang w:val="es-ES"/>
        </w:rPr>
      </w:pPr>
    </w:p>
    <w:p w14:paraId="36092F06" w14:textId="7150C43E" w:rsidR="000A7D8A" w:rsidRDefault="000A7D8A" w:rsidP="000A7D8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55FC451" wp14:editId="4D2F7160">
            <wp:extent cx="5638800" cy="274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646D" w14:textId="33065008" w:rsidR="000A7D8A" w:rsidRDefault="000A7D8A" w:rsidP="000A7D8A">
      <w:pPr>
        <w:pStyle w:val="Prrafodelista"/>
        <w:rPr>
          <w:lang w:val="es-ES"/>
        </w:rPr>
      </w:pPr>
    </w:p>
    <w:p w14:paraId="1439230B" w14:textId="36DE7A9D" w:rsidR="000A7D8A" w:rsidRDefault="000A7D8A" w:rsidP="000A7D8A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9AF2A80" wp14:editId="20AA439E">
            <wp:extent cx="5610225" cy="25241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A1CB" w14:textId="2A50A772" w:rsidR="000A7D8A" w:rsidRDefault="000A7D8A" w:rsidP="000A7D8A">
      <w:pPr>
        <w:pStyle w:val="Prrafodelista"/>
        <w:rPr>
          <w:lang w:val="es-ES"/>
        </w:rPr>
      </w:pPr>
    </w:p>
    <w:p w14:paraId="733477B5" w14:textId="3EE15CE8" w:rsidR="000A7D8A" w:rsidRDefault="000A7D8A" w:rsidP="000A7D8A">
      <w:pPr>
        <w:pStyle w:val="Prrafodelista"/>
        <w:rPr>
          <w:lang w:val="es-ES"/>
        </w:rPr>
      </w:pPr>
    </w:p>
    <w:p w14:paraId="66B5F763" w14:textId="6DE07943" w:rsidR="000A7D8A" w:rsidRDefault="000A7D8A" w:rsidP="000A7D8A">
      <w:pPr>
        <w:pStyle w:val="Prrafodelista"/>
        <w:rPr>
          <w:lang w:val="es-ES"/>
        </w:rPr>
      </w:pPr>
    </w:p>
    <w:p w14:paraId="5798F98C" w14:textId="22AA5397" w:rsidR="000A7D8A" w:rsidRDefault="000A7D8A" w:rsidP="000A7D8A">
      <w:pPr>
        <w:pStyle w:val="Prrafodelista"/>
        <w:rPr>
          <w:lang w:val="es-ES"/>
        </w:rPr>
      </w:pPr>
    </w:p>
    <w:p w14:paraId="7B5598A0" w14:textId="1DCD2AFD" w:rsidR="000A7D8A" w:rsidRDefault="000A7D8A" w:rsidP="000A7D8A">
      <w:pPr>
        <w:pStyle w:val="Prrafodelista"/>
        <w:rPr>
          <w:lang w:val="es-ES"/>
        </w:rPr>
      </w:pPr>
    </w:p>
    <w:p w14:paraId="62F6DEEF" w14:textId="33D36B6A" w:rsidR="000A7D8A" w:rsidRDefault="000A7D8A" w:rsidP="000A7D8A">
      <w:pPr>
        <w:pStyle w:val="Prrafodelista"/>
        <w:rPr>
          <w:lang w:val="es-ES"/>
        </w:rPr>
      </w:pPr>
    </w:p>
    <w:p w14:paraId="50CC8D42" w14:textId="52540F51" w:rsidR="000A7D8A" w:rsidRDefault="000A7D8A" w:rsidP="000A7D8A">
      <w:pPr>
        <w:pStyle w:val="Prrafodelista"/>
        <w:rPr>
          <w:lang w:val="es-ES"/>
        </w:rPr>
      </w:pPr>
    </w:p>
    <w:p w14:paraId="7DDC774E" w14:textId="0DD9E639" w:rsidR="000A7D8A" w:rsidRDefault="000A7D8A" w:rsidP="000A7D8A">
      <w:pPr>
        <w:pStyle w:val="Prrafodelista"/>
        <w:rPr>
          <w:lang w:val="es-ES"/>
        </w:rPr>
      </w:pPr>
    </w:p>
    <w:p w14:paraId="7B61C7FC" w14:textId="7141FFFC" w:rsidR="000A7D8A" w:rsidRDefault="000A7D8A" w:rsidP="000A7D8A">
      <w:pPr>
        <w:pStyle w:val="Prrafodelista"/>
        <w:rPr>
          <w:lang w:val="es-ES"/>
        </w:rPr>
      </w:pPr>
    </w:p>
    <w:p w14:paraId="0C06670D" w14:textId="0C385D83" w:rsidR="000A7D8A" w:rsidRDefault="000A7D8A" w:rsidP="000A7D8A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BADEDE" wp14:editId="779439EE">
            <wp:extent cx="5600700" cy="2066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0FE7" w14:textId="104EB0D7" w:rsidR="000A7D8A" w:rsidRDefault="000A7D8A" w:rsidP="000A7D8A">
      <w:pPr>
        <w:pStyle w:val="Prrafodelista"/>
        <w:rPr>
          <w:lang w:val="es-ES"/>
        </w:rPr>
      </w:pPr>
    </w:p>
    <w:p w14:paraId="35E2E16D" w14:textId="5BEEEAB6" w:rsidR="000A7D8A" w:rsidRDefault="000A7D8A" w:rsidP="000A7D8A">
      <w:pPr>
        <w:pStyle w:val="Prrafodelista"/>
        <w:rPr>
          <w:lang w:val="es-ES"/>
        </w:rPr>
      </w:pPr>
    </w:p>
    <w:p w14:paraId="77AF3955" w14:textId="5C4B98A1" w:rsidR="000A7D8A" w:rsidRDefault="000A7D8A" w:rsidP="000A7D8A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EABE99F" wp14:editId="4381271D">
            <wp:extent cx="5600700" cy="3305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5192" w14:textId="10570226" w:rsidR="000A7D8A" w:rsidRDefault="000A7D8A" w:rsidP="000A7D8A">
      <w:pPr>
        <w:pStyle w:val="Prrafodelista"/>
        <w:rPr>
          <w:lang w:val="es-ES"/>
        </w:rPr>
      </w:pPr>
    </w:p>
    <w:p w14:paraId="74FA38C1" w14:textId="3E6032DC" w:rsidR="000A7D8A" w:rsidRDefault="000A7D8A" w:rsidP="000A7D8A">
      <w:pPr>
        <w:pStyle w:val="Prrafodelista"/>
        <w:rPr>
          <w:lang w:val="es-ES"/>
        </w:rPr>
      </w:pPr>
    </w:p>
    <w:p w14:paraId="0B8BE762" w14:textId="6F136F17" w:rsidR="000A7D8A" w:rsidRDefault="000A7D8A" w:rsidP="009C6A9C">
      <w:pPr>
        <w:pStyle w:val="Ttulo1"/>
        <w:rPr>
          <w:lang w:val="es-ES"/>
        </w:rPr>
      </w:pPr>
      <w:bookmarkStart w:id="1" w:name="_Toc102816715"/>
      <w:r>
        <w:rPr>
          <w:lang w:val="es-ES"/>
        </w:rPr>
        <w:t>ESTABLECE REGLAS DE ABASTECIMIENTO PARA UN PRODUCTO EN EL ALMACEN CON LAS RUTAS DE COMPRAS</w:t>
      </w:r>
      <w:bookmarkEnd w:id="1"/>
    </w:p>
    <w:p w14:paraId="5799B453" w14:textId="3EA7AE71" w:rsidR="009C6A9C" w:rsidRDefault="009C6A9C" w:rsidP="009C6A9C">
      <w:pPr>
        <w:rPr>
          <w:lang w:val="es-ES"/>
        </w:rPr>
      </w:pPr>
    </w:p>
    <w:p w14:paraId="41DBFA2B" w14:textId="2F192AA6" w:rsidR="009C6A9C" w:rsidRDefault="009C6A9C" w:rsidP="009C6A9C">
      <w:pPr>
        <w:rPr>
          <w:lang w:val="es-ES"/>
        </w:rPr>
      </w:pPr>
    </w:p>
    <w:p w14:paraId="7385F2C6" w14:textId="77777777" w:rsidR="009C6A9C" w:rsidRPr="009C6A9C" w:rsidRDefault="009C6A9C" w:rsidP="009C6A9C">
      <w:pPr>
        <w:rPr>
          <w:lang w:val="es-ES"/>
        </w:rPr>
      </w:pPr>
    </w:p>
    <w:p w14:paraId="5EF17870" w14:textId="4B81AAE2" w:rsidR="009C6A9C" w:rsidRDefault="009C6A9C" w:rsidP="009C6A9C">
      <w:pPr>
        <w:rPr>
          <w:lang w:val="es-ES"/>
        </w:rPr>
      </w:pPr>
    </w:p>
    <w:p w14:paraId="48858255" w14:textId="64112E33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5B0CC8" wp14:editId="22B10260">
            <wp:extent cx="5610225" cy="1514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49F3" w14:textId="43BBA402" w:rsidR="009C6A9C" w:rsidRDefault="009C6A9C" w:rsidP="009C6A9C">
      <w:pPr>
        <w:rPr>
          <w:lang w:val="es-ES"/>
        </w:rPr>
      </w:pPr>
    </w:p>
    <w:p w14:paraId="108FB985" w14:textId="079E96BD" w:rsidR="009C6A9C" w:rsidRDefault="009C6A9C" w:rsidP="009C6A9C">
      <w:pPr>
        <w:rPr>
          <w:lang w:val="es-ES"/>
        </w:rPr>
      </w:pPr>
    </w:p>
    <w:p w14:paraId="6A098123" w14:textId="09AC0990" w:rsidR="009C6A9C" w:rsidRDefault="009C6A9C" w:rsidP="009C6A9C">
      <w:pPr>
        <w:rPr>
          <w:lang w:val="es-ES"/>
        </w:rPr>
      </w:pPr>
    </w:p>
    <w:p w14:paraId="27F797BB" w14:textId="6084A02C" w:rsidR="009C6A9C" w:rsidRDefault="009C6A9C" w:rsidP="009C6A9C">
      <w:pPr>
        <w:rPr>
          <w:lang w:val="es-ES"/>
        </w:rPr>
      </w:pPr>
    </w:p>
    <w:p w14:paraId="5B019D83" w14:textId="68048926" w:rsidR="009C6A9C" w:rsidRDefault="009C6A9C" w:rsidP="009C6A9C">
      <w:pPr>
        <w:rPr>
          <w:lang w:val="es-ES"/>
        </w:rPr>
      </w:pPr>
    </w:p>
    <w:p w14:paraId="110E597D" w14:textId="6E8BCC5A" w:rsidR="009C6A9C" w:rsidRDefault="009C6A9C" w:rsidP="009C6A9C">
      <w:pPr>
        <w:rPr>
          <w:lang w:val="es-ES"/>
        </w:rPr>
      </w:pPr>
    </w:p>
    <w:p w14:paraId="042B7E87" w14:textId="13A1AED4" w:rsidR="009C6A9C" w:rsidRDefault="009C6A9C" w:rsidP="009C6A9C">
      <w:pPr>
        <w:rPr>
          <w:lang w:val="es-ES"/>
        </w:rPr>
      </w:pPr>
    </w:p>
    <w:p w14:paraId="3CBCADD1" w14:textId="2D650A9C" w:rsidR="009C6A9C" w:rsidRDefault="009C6A9C" w:rsidP="009C6A9C">
      <w:pPr>
        <w:rPr>
          <w:lang w:val="es-ES"/>
        </w:rPr>
      </w:pPr>
    </w:p>
    <w:p w14:paraId="1854DACA" w14:textId="0A5A423D" w:rsidR="009C6A9C" w:rsidRDefault="009C6A9C" w:rsidP="009C6A9C">
      <w:pPr>
        <w:rPr>
          <w:lang w:val="es-ES"/>
        </w:rPr>
      </w:pPr>
    </w:p>
    <w:p w14:paraId="43ABE33F" w14:textId="0F0B6383" w:rsidR="009C6A9C" w:rsidRDefault="009C6A9C" w:rsidP="009C6A9C">
      <w:pPr>
        <w:pStyle w:val="Ttulo1"/>
        <w:rPr>
          <w:lang w:val="es-ES"/>
        </w:rPr>
      </w:pPr>
      <w:bookmarkStart w:id="2" w:name="_Toc102816716"/>
      <w:r>
        <w:rPr>
          <w:lang w:val="es-ES"/>
        </w:rPr>
        <w:t>ESTABLECE REGLAS DE ABASTECIMIENTO PARA EL MISMO PRODUCTO EN EL ALMACEN DE AGUILAS Y MORATALLA</w:t>
      </w:r>
      <w:bookmarkEnd w:id="2"/>
    </w:p>
    <w:p w14:paraId="42F550DC" w14:textId="582BF192" w:rsidR="00667314" w:rsidRDefault="00667314" w:rsidP="00667314">
      <w:pPr>
        <w:rPr>
          <w:lang w:val="es-ES"/>
        </w:rPr>
      </w:pPr>
    </w:p>
    <w:p w14:paraId="47081731" w14:textId="77777777" w:rsidR="00667314" w:rsidRPr="00667314" w:rsidRDefault="00667314" w:rsidP="00667314">
      <w:pPr>
        <w:rPr>
          <w:lang w:val="es-ES"/>
        </w:rPr>
      </w:pPr>
    </w:p>
    <w:p w14:paraId="3F68980B" w14:textId="4C5BFCD2" w:rsidR="009C6A9C" w:rsidRDefault="009C6A9C" w:rsidP="009C6A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 la misma imagen que la anterior</w:t>
      </w:r>
    </w:p>
    <w:p w14:paraId="7FFED2CF" w14:textId="3220E22F" w:rsidR="009C6A9C" w:rsidRPr="009C6A9C" w:rsidRDefault="009C6A9C" w:rsidP="009C6A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Si no se coloca un proveedor al menos te da errores a al ahora de ejecutar el planificador</w:t>
      </w:r>
    </w:p>
    <w:p w14:paraId="12F8882B" w14:textId="7BC01E8B" w:rsidR="009C6A9C" w:rsidRDefault="009C6A9C" w:rsidP="009C6A9C">
      <w:pPr>
        <w:rPr>
          <w:lang w:val="es-ES"/>
        </w:rPr>
      </w:pPr>
    </w:p>
    <w:p w14:paraId="1460ABA4" w14:textId="7EE21AF3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89A4725" wp14:editId="544E1E12">
            <wp:extent cx="5610225" cy="1514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D19D" w14:textId="3E4C7004" w:rsidR="009C6A9C" w:rsidRDefault="009C6A9C" w:rsidP="009C6A9C">
      <w:pPr>
        <w:rPr>
          <w:lang w:val="es-ES"/>
        </w:rPr>
      </w:pPr>
    </w:p>
    <w:p w14:paraId="1572302F" w14:textId="3292000A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A6FF66" wp14:editId="67FEA299">
            <wp:extent cx="5667375" cy="16668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46BE" w14:textId="50C2B73C" w:rsidR="009C6A9C" w:rsidRDefault="009C6A9C" w:rsidP="009C6A9C">
      <w:pPr>
        <w:rPr>
          <w:lang w:val="es-ES"/>
        </w:rPr>
      </w:pPr>
    </w:p>
    <w:p w14:paraId="58FC4F6A" w14:textId="627F6E72" w:rsidR="009C6A9C" w:rsidRDefault="009C6A9C" w:rsidP="009C6A9C">
      <w:pPr>
        <w:rPr>
          <w:lang w:val="es-ES"/>
        </w:rPr>
      </w:pPr>
    </w:p>
    <w:p w14:paraId="4DBCFC8E" w14:textId="1C6E96C2" w:rsidR="009C6A9C" w:rsidRDefault="009C6A9C" w:rsidP="009C6A9C">
      <w:pPr>
        <w:pStyle w:val="Ttulo1"/>
        <w:rPr>
          <w:lang w:val="es-ES"/>
        </w:rPr>
      </w:pPr>
      <w:bookmarkStart w:id="3" w:name="_Toc102816717"/>
      <w:r>
        <w:rPr>
          <w:lang w:val="es-ES"/>
        </w:rPr>
        <w:lastRenderedPageBreak/>
        <w:t>ESTABLECER LAS CANTIDADES DE STOCK DEL PRODUCTO SELECCIONADO POR DEBAJO DE LAS REGLAS DE ABASTECIMIENTO</w:t>
      </w:r>
      <w:bookmarkEnd w:id="3"/>
    </w:p>
    <w:p w14:paraId="599A4FCA" w14:textId="0FF3E4E2" w:rsidR="00667314" w:rsidRDefault="00667314" w:rsidP="00667314">
      <w:pPr>
        <w:rPr>
          <w:lang w:val="es-ES"/>
        </w:rPr>
      </w:pPr>
    </w:p>
    <w:p w14:paraId="1AA0662E" w14:textId="167CAF68" w:rsidR="00667314" w:rsidRDefault="00667314" w:rsidP="00667314">
      <w:pPr>
        <w:rPr>
          <w:lang w:val="es-ES"/>
        </w:rPr>
      </w:pPr>
    </w:p>
    <w:p w14:paraId="4861E134" w14:textId="77777777" w:rsidR="00667314" w:rsidRPr="00667314" w:rsidRDefault="00667314" w:rsidP="00667314">
      <w:pPr>
        <w:rPr>
          <w:lang w:val="es-ES"/>
        </w:rPr>
      </w:pPr>
    </w:p>
    <w:p w14:paraId="7D640CB5" w14:textId="7499B155" w:rsidR="009C6A9C" w:rsidRDefault="009C6A9C" w:rsidP="009C6A9C">
      <w:pPr>
        <w:rPr>
          <w:lang w:val="es-ES"/>
        </w:rPr>
      </w:pPr>
    </w:p>
    <w:p w14:paraId="4734F972" w14:textId="61BF2D41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A18921" wp14:editId="0EC2F991">
            <wp:extent cx="5610225" cy="13239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FBFD" w14:textId="52FFD83A" w:rsidR="009C6A9C" w:rsidRDefault="009C6A9C" w:rsidP="009C6A9C">
      <w:pPr>
        <w:rPr>
          <w:lang w:val="es-ES"/>
        </w:rPr>
      </w:pPr>
    </w:p>
    <w:p w14:paraId="3C16FFFD" w14:textId="59675B5C" w:rsidR="009C6A9C" w:rsidRDefault="009C6A9C" w:rsidP="009C6A9C">
      <w:pPr>
        <w:rPr>
          <w:lang w:val="es-ES"/>
        </w:rPr>
      </w:pPr>
    </w:p>
    <w:p w14:paraId="6D28B914" w14:textId="4E511A3E" w:rsidR="009C6A9C" w:rsidRDefault="009C6A9C" w:rsidP="009C6A9C">
      <w:pPr>
        <w:rPr>
          <w:lang w:val="es-ES"/>
        </w:rPr>
      </w:pPr>
    </w:p>
    <w:p w14:paraId="18689E9B" w14:textId="0099713C" w:rsidR="009C6A9C" w:rsidRDefault="009C6A9C" w:rsidP="009C6A9C">
      <w:pPr>
        <w:rPr>
          <w:lang w:val="es-ES"/>
        </w:rPr>
      </w:pPr>
    </w:p>
    <w:p w14:paraId="1999C4DE" w14:textId="3B2249B9" w:rsidR="009C6A9C" w:rsidRDefault="009C6A9C" w:rsidP="009C6A9C">
      <w:pPr>
        <w:rPr>
          <w:lang w:val="es-ES"/>
        </w:rPr>
      </w:pPr>
    </w:p>
    <w:p w14:paraId="2D7311B7" w14:textId="2B05CE6B" w:rsidR="009C6A9C" w:rsidRDefault="009C6A9C" w:rsidP="009C6A9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EJECTUA EL PLANIFICADOR</w:t>
      </w:r>
    </w:p>
    <w:p w14:paraId="18CCAE13" w14:textId="64747481" w:rsidR="009C6A9C" w:rsidRDefault="009C6A9C" w:rsidP="009C6A9C">
      <w:pPr>
        <w:rPr>
          <w:lang w:val="es-ES"/>
        </w:rPr>
      </w:pPr>
    </w:p>
    <w:p w14:paraId="62A66BF4" w14:textId="258854F2" w:rsidR="009C6A9C" w:rsidRDefault="009C6A9C" w:rsidP="009C6A9C">
      <w:pPr>
        <w:rPr>
          <w:lang w:val="es-ES"/>
        </w:rPr>
      </w:pPr>
    </w:p>
    <w:p w14:paraId="7A2F9191" w14:textId="247B94CE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C32059" wp14:editId="4851775D">
            <wp:extent cx="5610225" cy="1562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7748" w14:textId="4C4F205E" w:rsidR="009C6A9C" w:rsidRDefault="009C6A9C" w:rsidP="009C6A9C">
      <w:pPr>
        <w:rPr>
          <w:lang w:val="es-ES"/>
        </w:rPr>
      </w:pPr>
    </w:p>
    <w:p w14:paraId="12999BFB" w14:textId="2A0199E4" w:rsidR="009C6A9C" w:rsidRDefault="009C6A9C" w:rsidP="009C6A9C">
      <w:pPr>
        <w:rPr>
          <w:lang w:val="es-ES"/>
        </w:rPr>
      </w:pPr>
    </w:p>
    <w:p w14:paraId="1A799207" w14:textId="44E3D3FC" w:rsidR="009C6A9C" w:rsidRDefault="009C6A9C" w:rsidP="009C6A9C">
      <w:pPr>
        <w:rPr>
          <w:lang w:val="es-ES"/>
        </w:rPr>
      </w:pPr>
    </w:p>
    <w:p w14:paraId="73484249" w14:textId="3623DF42" w:rsidR="009C6A9C" w:rsidRDefault="009C6A9C" w:rsidP="009C6A9C">
      <w:pPr>
        <w:rPr>
          <w:lang w:val="es-ES"/>
        </w:rPr>
      </w:pPr>
    </w:p>
    <w:p w14:paraId="1938C0D1" w14:textId="6E09591C" w:rsidR="009C6A9C" w:rsidRDefault="009C6A9C" w:rsidP="009C6A9C">
      <w:pPr>
        <w:pStyle w:val="Ttulo1"/>
        <w:rPr>
          <w:lang w:val="es-ES"/>
        </w:rPr>
      </w:pPr>
      <w:bookmarkStart w:id="4" w:name="_Toc102816718"/>
      <w:r>
        <w:rPr>
          <w:lang w:val="es-ES"/>
        </w:rPr>
        <w:lastRenderedPageBreak/>
        <w:t>COMPROBAR QUE SE HAN CREADO LOS DOCUMENTOS NECESARIOS PARA SATISFACER TODAS LAS RUTAS DE ABASTECIMIENTO</w:t>
      </w:r>
      <w:bookmarkEnd w:id="4"/>
    </w:p>
    <w:p w14:paraId="77AC837A" w14:textId="303CC659" w:rsidR="00667314" w:rsidRDefault="00667314" w:rsidP="00667314">
      <w:pPr>
        <w:rPr>
          <w:lang w:val="es-ES"/>
        </w:rPr>
      </w:pPr>
    </w:p>
    <w:p w14:paraId="738D6EFA" w14:textId="77777777" w:rsidR="00667314" w:rsidRPr="00667314" w:rsidRDefault="00667314" w:rsidP="00667314">
      <w:pPr>
        <w:rPr>
          <w:lang w:val="es-ES"/>
        </w:rPr>
      </w:pPr>
    </w:p>
    <w:p w14:paraId="7C448404" w14:textId="32550FE0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Una vez ejecutado el planificador nos vamos al modulo de compra donde tendremos una solicitud de presupuesto hecha automáticamente por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>, la validamos</w:t>
      </w:r>
    </w:p>
    <w:p w14:paraId="044ED214" w14:textId="476AA764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Ahora podemos ver en los almacenes que tenemos tareas pendientes, primero vamos a recibir por productos que hemos comprado desde el </w:t>
      </w:r>
      <w:r w:rsidR="00667314">
        <w:rPr>
          <w:lang w:val="es-ES"/>
        </w:rPr>
        <w:t>almacén</w:t>
      </w:r>
      <w:r>
        <w:rPr>
          <w:lang w:val="es-ES"/>
        </w:rPr>
        <w:t xml:space="preserve"> principal</w:t>
      </w:r>
    </w:p>
    <w:p w14:paraId="29326373" w14:textId="3B9B0873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Aceptamos la recepción </w:t>
      </w:r>
    </w:p>
    <w:p w14:paraId="459FF11A" w14:textId="4587AB8F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Y ahora enviamos a los distintos almacenes tanto Moratalla como águilas los productos que nos piden</w:t>
      </w:r>
    </w:p>
    <w:p w14:paraId="00CD7434" w14:textId="56EB0476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Una vez hecho eso nos queda confirmar las recepciones de los productos en ambos almacenes</w:t>
      </w:r>
    </w:p>
    <w:p w14:paraId="111707B9" w14:textId="2D5A52DE" w:rsidR="009C6A9C" w:rsidRDefault="009C6A9C" w:rsidP="009C6A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 w:rsidR="00667314">
        <w:rPr>
          <w:lang w:val="es-ES"/>
        </w:rPr>
        <w:t>último</w:t>
      </w:r>
      <w:proofErr w:type="gramEnd"/>
      <w:r>
        <w:rPr>
          <w:lang w:val="es-ES"/>
        </w:rPr>
        <w:t xml:space="preserve"> en stock de dicho producto podemos ver las cantidades que tenemos coinciden con las que pusimos en las reglas de abastecimiento</w:t>
      </w:r>
    </w:p>
    <w:p w14:paraId="639A3A0D" w14:textId="292032BD" w:rsidR="009C6A9C" w:rsidRDefault="009C6A9C" w:rsidP="009C6A9C">
      <w:pPr>
        <w:rPr>
          <w:lang w:val="es-ES"/>
        </w:rPr>
      </w:pPr>
    </w:p>
    <w:p w14:paraId="53474112" w14:textId="578160AA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B1B188" wp14:editId="1E5459E0">
            <wp:extent cx="5600700" cy="3419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4E80" w14:textId="5EB50313" w:rsidR="009C6A9C" w:rsidRDefault="009C6A9C" w:rsidP="009C6A9C">
      <w:pPr>
        <w:rPr>
          <w:lang w:val="es-ES"/>
        </w:rPr>
      </w:pPr>
    </w:p>
    <w:p w14:paraId="6143E910" w14:textId="0550E51B" w:rsidR="009C6A9C" w:rsidRDefault="009C6A9C" w:rsidP="009C6A9C">
      <w:pPr>
        <w:rPr>
          <w:lang w:val="es-ES"/>
        </w:rPr>
      </w:pPr>
    </w:p>
    <w:p w14:paraId="0B71EB91" w14:textId="028E3011" w:rsidR="009C6A9C" w:rsidRDefault="009C6A9C" w:rsidP="009C6A9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411D90D" wp14:editId="2F473914">
            <wp:extent cx="5610225" cy="3190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A53D" w14:textId="58C4D30D" w:rsidR="009C6A9C" w:rsidRDefault="009C6A9C" w:rsidP="009C6A9C">
      <w:pPr>
        <w:rPr>
          <w:lang w:val="es-ES"/>
        </w:rPr>
      </w:pPr>
    </w:p>
    <w:p w14:paraId="11E17AC2" w14:textId="122F2092" w:rsidR="009C6A9C" w:rsidRDefault="009C6A9C" w:rsidP="009C6A9C">
      <w:pPr>
        <w:rPr>
          <w:lang w:val="es-ES"/>
        </w:rPr>
      </w:pPr>
    </w:p>
    <w:p w14:paraId="35014E71" w14:textId="0E2B10E2" w:rsidR="009C6A9C" w:rsidRDefault="009C6A9C" w:rsidP="009C6A9C">
      <w:pPr>
        <w:rPr>
          <w:lang w:val="es-ES"/>
        </w:rPr>
      </w:pPr>
    </w:p>
    <w:p w14:paraId="25335AB0" w14:textId="3E2AC856" w:rsidR="009C6A9C" w:rsidRDefault="009C6A9C" w:rsidP="009C6A9C">
      <w:pPr>
        <w:rPr>
          <w:lang w:val="es-ES"/>
        </w:rPr>
      </w:pPr>
    </w:p>
    <w:p w14:paraId="0A546024" w14:textId="61F8F0D6" w:rsidR="009C6A9C" w:rsidRDefault="009C6A9C" w:rsidP="009C6A9C">
      <w:pPr>
        <w:rPr>
          <w:lang w:val="es-ES"/>
        </w:rPr>
      </w:pPr>
    </w:p>
    <w:p w14:paraId="263C1E95" w14:textId="4E5B4A4B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4C44D0C" wp14:editId="3FAB1300">
            <wp:extent cx="5600700" cy="27336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091F" w14:textId="59588C9F" w:rsidR="009C6A9C" w:rsidRDefault="009C6A9C" w:rsidP="009C6A9C">
      <w:pPr>
        <w:rPr>
          <w:lang w:val="es-ES"/>
        </w:rPr>
      </w:pPr>
    </w:p>
    <w:p w14:paraId="3517A46D" w14:textId="670BBC51" w:rsidR="009C6A9C" w:rsidRDefault="009C6A9C" w:rsidP="009C6A9C">
      <w:pPr>
        <w:rPr>
          <w:lang w:val="es-ES"/>
        </w:rPr>
      </w:pPr>
    </w:p>
    <w:p w14:paraId="48445DA5" w14:textId="01C96434" w:rsidR="009C6A9C" w:rsidRDefault="009C6A9C" w:rsidP="009C6A9C">
      <w:pPr>
        <w:rPr>
          <w:lang w:val="es-ES"/>
        </w:rPr>
      </w:pPr>
    </w:p>
    <w:p w14:paraId="2615C987" w14:textId="15A5AFFD" w:rsidR="009C6A9C" w:rsidRDefault="009C6A9C" w:rsidP="009C6A9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AD69654" wp14:editId="787331F7">
            <wp:extent cx="5600700" cy="2657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314A" w14:textId="504ABCF3" w:rsidR="009C6A9C" w:rsidRDefault="009C6A9C" w:rsidP="009C6A9C">
      <w:pPr>
        <w:rPr>
          <w:lang w:val="es-ES"/>
        </w:rPr>
      </w:pPr>
    </w:p>
    <w:p w14:paraId="5E3F9788" w14:textId="48A533C4" w:rsidR="009C6A9C" w:rsidRDefault="009C6A9C" w:rsidP="009C6A9C">
      <w:pPr>
        <w:rPr>
          <w:lang w:val="es-ES"/>
        </w:rPr>
      </w:pPr>
    </w:p>
    <w:p w14:paraId="04BFCD9C" w14:textId="4D3F8042" w:rsidR="009C6A9C" w:rsidRDefault="009C6A9C" w:rsidP="009C6A9C">
      <w:pPr>
        <w:rPr>
          <w:lang w:val="es-ES"/>
        </w:rPr>
      </w:pPr>
    </w:p>
    <w:p w14:paraId="182852B9" w14:textId="5DFA4884" w:rsidR="009C6A9C" w:rsidRDefault="009C6A9C" w:rsidP="009C6A9C">
      <w:pPr>
        <w:rPr>
          <w:lang w:val="es-ES"/>
        </w:rPr>
      </w:pPr>
    </w:p>
    <w:p w14:paraId="65BCCA77" w14:textId="16B02142" w:rsidR="009C6A9C" w:rsidRDefault="009C6A9C" w:rsidP="009C6A9C">
      <w:pPr>
        <w:rPr>
          <w:lang w:val="es-ES"/>
        </w:rPr>
      </w:pPr>
    </w:p>
    <w:p w14:paraId="7DF89546" w14:textId="44839664" w:rsidR="009C6A9C" w:rsidRDefault="009C6A9C" w:rsidP="009C6A9C">
      <w:pPr>
        <w:rPr>
          <w:lang w:val="es-ES"/>
        </w:rPr>
      </w:pPr>
    </w:p>
    <w:p w14:paraId="072D4CD4" w14:textId="6FE913F7" w:rsidR="009C6A9C" w:rsidRDefault="009C6A9C" w:rsidP="009C6A9C">
      <w:pPr>
        <w:rPr>
          <w:lang w:val="es-ES"/>
        </w:rPr>
      </w:pPr>
    </w:p>
    <w:p w14:paraId="5BAFD859" w14:textId="079E5A5A" w:rsidR="009C6A9C" w:rsidRDefault="009C6A9C" w:rsidP="009C6A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54F183" wp14:editId="74D116D0">
            <wp:extent cx="5619750" cy="26860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DB5A" w14:textId="2E1C1A0B" w:rsidR="009C6A9C" w:rsidRDefault="009C6A9C" w:rsidP="009C6A9C">
      <w:pPr>
        <w:rPr>
          <w:lang w:val="es-ES"/>
        </w:rPr>
      </w:pPr>
    </w:p>
    <w:p w14:paraId="071FDF42" w14:textId="6CC4907C" w:rsidR="009C6A9C" w:rsidRDefault="009C6A9C" w:rsidP="009C6A9C">
      <w:pPr>
        <w:rPr>
          <w:lang w:val="es-ES"/>
        </w:rPr>
      </w:pPr>
    </w:p>
    <w:p w14:paraId="4BE7D703" w14:textId="4719B4A3" w:rsidR="009C6A9C" w:rsidRPr="009C6A9C" w:rsidRDefault="009C6A9C" w:rsidP="009C6A9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5CFB00B" wp14:editId="17E85536">
            <wp:extent cx="5610225" cy="10668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A9C" w:rsidRPr="009C6A9C" w:rsidSect="0052116D">
      <w:footerReference w:type="default" r:id="rId23"/>
      <w:footerReference w:type="first" r:id="rId24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8AF7" w14:textId="77777777" w:rsidR="009B318E" w:rsidRDefault="009B318E" w:rsidP="0052116D">
      <w:pPr>
        <w:spacing w:after="0" w:line="240" w:lineRule="auto"/>
      </w:pPr>
      <w:r>
        <w:separator/>
      </w:r>
    </w:p>
  </w:endnote>
  <w:endnote w:type="continuationSeparator" w:id="0">
    <w:p w14:paraId="6BA35C28" w14:textId="77777777" w:rsidR="009B318E" w:rsidRDefault="009B318E" w:rsidP="0052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171097165"/>
      <w:docPartObj>
        <w:docPartGallery w:val="Page Numbers (Bottom of Page)"/>
        <w:docPartUnique/>
      </w:docPartObj>
    </w:sdtPr>
    <w:sdtEndPr/>
    <w:sdtContent>
      <w:p w14:paraId="78057AE7" w14:textId="77777777" w:rsidR="0052116D" w:rsidRDefault="0052116D">
        <w:pPr>
          <w:pStyle w:val="Piedepgina"/>
          <w:jc w:val="center"/>
        </w:pPr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p>
    </w:sdtContent>
  </w:sdt>
  <w:p w14:paraId="0548F96A" w14:textId="77777777" w:rsidR="0052116D" w:rsidRDefault="005211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8A14" w14:textId="075802D3" w:rsidR="000A7D8A" w:rsidRDefault="000A7D8A">
    <w:pPr>
      <w:pStyle w:val="Piedepgina"/>
    </w:pPr>
  </w:p>
  <w:p w14:paraId="56711F29" w14:textId="77777777" w:rsidR="000A7D8A" w:rsidRDefault="000A7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06B0" w14:textId="77777777" w:rsidR="009B318E" w:rsidRDefault="009B318E" w:rsidP="0052116D">
      <w:pPr>
        <w:spacing w:after="0" w:line="240" w:lineRule="auto"/>
      </w:pPr>
      <w:r>
        <w:separator/>
      </w:r>
    </w:p>
  </w:footnote>
  <w:footnote w:type="continuationSeparator" w:id="0">
    <w:p w14:paraId="5C92AE93" w14:textId="77777777" w:rsidR="009B318E" w:rsidRDefault="009B318E" w:rsidP="0052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CA"/>
    <w:multiLevelType w:val="hybridMultilevel"/>
    <w:tmpl w:val="585885E4"/>
    <w:lvl w:ilvl="0" w:tplc="5E229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27BBD"/>
    <w:multiLevelType w:val="hybridMultilevel"/>
    <w:tmpl w:val="28606AF6"/>
    <w:lvl w:ilvl="0" w:tplc="698C7C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FFF"/>
    <w:multiLevelType w:val="hybridMultilevel"/>
    <w:tmpl w:val="CC72E8C8"/>
    <w:lvl w:ilvl="0" w:tplc="043E1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F6F13"/>
    <w:multiLevelType w:val="hybridMultilevel"/>
    <w:tmpl w:val="B0647EA0"/>
    <w:lvl w:ilvl="0" w:tplc="9EF6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953C0"/>
    <w:multiLevelType w:val="hybridMultilevel"/>
    <w:tmpl w:val="B686CD08"/>
    <w:lvl w:ilvl="0" w:tplc="528654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D548CE"/>
    <w:multiLevelType w:val="hybridMultilevel"/>
    <w:tmpl w:val="18249594"/>
    <w:lvl w:ilvl="0" w:tplc="0C160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C5E"/>
    <w:multiLevelType w:val="hybridMultilevel"/>
    <w:tmpl w:val="A5A42C7E"/>
    <w:lvl w:ilvl="0" w:tplc="096CE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03A9D"/>
    <w:multiLevelType w:val="hybridMultilevel"/>
    <w:tmpl w:val="25A81096"/>
    <w:lvl w:ilvl="0" w:tplc="DA8E2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A"/>
    <w:rsid w:val="000A7D8A"/>
    <w:rsid w:val="00402B7C"/>
    <w:rsid w:val="0052116D"/>
    <w:rsid w:val="00611017"/>
    <w:rsid w:val="00667314"/>
    <w:rsid w:val="00764160"/>
    <w:rsid w:val="009B318E"/>
    <w:rsid w:val="009C6A9C"/>
    <w:rsid w:val="00A96790"/>
    <w:rsid w:val="00C103A8"/>
    <w:rsid w:val="00C675FE"/>
    <w:rsid w:val="00F3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02E"/>
  <w15:chartTrackingRefBased/>
  <w15:docId w15:val="{7352FD7B-8FC5-4D20-B341-78F62719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A8"/>
  </w:style>
  <w:style w:type="paragraph" w:styleId="Ttulo1">
    <w:name w:val="heading 1"/>
    <w:basedOn w:val="Normal"/>
    <w:next w:val="Normal"/>
    <w:link w:val="Ttulo1Car"/>
    <w:uiPriority w:val="9"/>
    <w:qFormat/>
    <w:rsid w:val="00C103A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3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3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3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3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3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3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03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116D"/>
  </w:style>
  <w:style w:type="paragraph" w:styleId="Encabezado">
    <w:name w:val="header"/>
    <w:basedOn w:val="Normal"/>
    <w:link w:val="Encabezado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16D"/>
  </w:style>
  <w:style w:type="paragraph" w:styleId="Piedepgina">
    <w:name w:val="footer"/>
    <w:basedOn w:val="Normal"/>
    <w:link w:val="Piedepgina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16D"/>
  </w:style>
  <w:style w:type="paragraph" w:styleId="Prrafodelista">
    <w:name w:val="List Paragraph"/>
    <w:basedOn w:val="Normal"/>
    <w:uiPriority w:val="34"/>
    <w:qFormat/>
    <w:rsid w:val="00C675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A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3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3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3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3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3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3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3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03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10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103A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103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103A8"/>
    <w:rPr>
      <w:b/>
      <w:bCs/>
    </w:rPr>
  </w:style>
  <w:style w:type="character" w:styleId="nfasis">
    <w:name w:val="Emphasis"/>
    <w:basedOn w:val="Fuentedeprrafopredeter"/>
    <w:uiPriority w:val="20"/>
    <w:qFormat/>
    <w:rsid w:val="00C103A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103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03A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3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103A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03A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103A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03A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03A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103A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03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ca\Desktop\Sistemas%20de%20Gestion%20Empresarial\Plantilla%20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6E55-7920-47DB-B9E0-51E1B59D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SGE</Template>
  <TotalTime>24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Gestion Empresarial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Gestion Empresarial</dc:title>
  <dc:subject/>
  <dc:creator>roy denys calderon</dc:creator>
  <cp:keywords/>
  <dc:description/>
  <cp:lastModifiedBy>roy denys calderon</cp:lastModifiedBy>
  <cp:revision>3</cp:revision>
  <cp:lastPrinted>2022-05-07T09:55:00Z</cp:lastPrinted>
  <dcterms:created xsi:type="dcterms:W3CDTF">2022-05-07T09:32:00Z</dcterms:created>
  <dcterms:modified xsi:type="dcterms:W3CDTF">2022-05-07T09:56:00Z</dcterms:modified>
</cp:coreProperties>
</file>